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6E287B" w:rsidRDefault="00EE57F8" w:rsidP="007353FF">
      <w:pPr>
        <w:pStyle w:val="Norm"/>
        <w:ind w:firstLine="0"/>
        <w:jc w:val="center"/>
        <w:rPr>
          <w:lang w:val="en-US"/>
        </w:rPr>
      </w:pPr>
      <w:r>
        <w:t>Лабораторная работа №</w:t>
      </w:r>
      <w:r w:rsidR="006E287B">
        <w:t>1</w:t>
      </w:r>
      <w:r w:rsidR="006E287B">
        <w:rPr>
          <w:lang w:val="en-US"/>
        </w:rPr>
        <w:t>3</w:t>
      </w:r>
    </w:p>
    <w:p w:rsidR="00CD2A45" w:rsidRPr="00CD2A45" w:rsidRDefault="00CD2A45" w:rsidP="00391119">
      <w:pPr>
        <w:pStyle w:val="Norm"/>
        <w:ind w:firstLine="0"/>
        <w:jc w:val="center"/>
      </w:pPr>
      <w:r>
        <w:t>«</w:t>
      </w:r>
      <w:r w:rsidR="00391119" w:rsidRPr="00391119">
        <w:t xml:space="preserve">Язык SQL. </w:t>
      </w:r>
      <w:r w:rsidR="006E287B">
        <w:t>Создание хранимых процедур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Pr="00C1419A" w:rsidRDefault="007353FF" w:rsidP="007353FF">
      <w:pPr>
        <w:pStyle w:val="Norm"/>
        <w:ind w:left="5387" w:firstLine="0"/>
        <w:jc w:val="left"/>
      </w:pPr>
      <w:r>
        <w:t>Выполн</w:t>
      </w:r>
      <w:r w:rsidRPr="00C1419A">
        <w:t xml:space="preserve">ил: 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ст. гр. АСОИ-181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>Остапенко Александр Константинович</w:t>
      </w:r>
    </w:p>
    <w:p w:rsidR="007353FF" w:rsidRPr="00C1419A" w:rsidRDefault="007353FF" w:rsidP="007353FF">
      <w:pPr>
        <w:pStyle w:val="Norm"/>
        <w:ind w:left="5387" w:firstLine="0"/>
        <w:jc w:val="left"/>
      </w:pPr>
      <w:r w:rsidRPr="00C1419A">
        <w:t xml:space="preserve">Проверил: </w:t>
      </w:r>
    </w:p>
    <w:p w:rsidR="007353FF" w:rsidRPr="00C1419A" w:rsidRDefault="007353FF" w:rsidP="007353FF">
      <w:pPr>
        <w:pStyle w:val="Norm"/>
        <w:ind w:left="4678"/>
      </w:pPr>
      <w:proofErr w:type="spellStart"/>
      <w:r w:rsidRPr="00C1419A">
        <w:t>Мрочек</w:t>
      </w:r>
      <w:proofErr w:type="spellEnd"/>
      <w:r w:rsidRPr="00C1419A">
        <w:t xml:space="preserve"> Татьяна </w:t>
      </w:r>
      <w:r w:rsidR="001D53B7" w:rsidRPr="00C1419A">
        <w:t>В</w:t>
      </w:r>
      <w:r w:rsidRPr="00C1419A">
        <w:t>ладимировна</w:t>
      </w:r>
    </w:p>
    <w:p w:rsidR="00C1419A" w:rsidRPr="00C1419A" w:rsidRDefault="00C1419A">
      <w:pPr>
        <w:rPr>
          <w:rFonts w:ascii="Times New Roman" w:hAnsi="Times New Roman" w:cs="Times New Roman"/>
          <w:sz w:val="28"/>
          <w:szCs w:val="28"/>
        </w:rPr>
      </w:pPr>
      <w:r w:rsidRPr="00C1419A">
        <w:rPr>
          <w:rFonts w:ascii="Times New Roman" w:hAnsi="Times New Roman" w:cs="Times New Roman"/>
          <w:sz w:val="28"/>
          <w:szCs w:val="28"/>
        </w:rPr>
        <w:br w:type="page"/>
      </w:r>
    </w:p>
    <w:p w:rsidR="00391119" w:rsidRDefault="00CD6462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462">
        <w:rPr>
          <w:rFonts w:ascii="Times New Roman" w:hAnsi="Times New Roman" w:cs="Times New Roman"/>
          <w:sz w:val="28"/>
          <w:szCs w:val="28"/>
        </w:rPr>
        <w:lastRenderedPageBreak/>
        <w:t>Цель работы – научиться создавать хранимые процедуры в СУБД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462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CD6462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D6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462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CD6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646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D6462">
        <w:rPr>
          <w:rFonts w:ascii="Times New Roman" w:hAnsi="Times New Roman" w:cs="Times New Roman"/>
          <w:sz w:val="28"/>
          <w:szCs w:val="28"/>
        </w:rPr>
        <w:t>. Реализовать хранимые процедуры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462">
        <w:rPr>
          <w:rFonts w:ascii="Times New Roman" w:hAnsi="Times New Roman" w:cs="Times New Roman"/>
          <w:sz w:val="28"/>
          <w:szCs w:val="28"/>
        </w:rPr>
        <w:t>вставки, удаления, изменения данных и специальные хранимые процедуры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462">
        <w:rPr>
          <w:rFonts w:ascii="Times New Roman" w:hAnsi="Times New Roman" w:cs="Times New Roman"/>
          <w:sz w:val="28"/>
          <w:szCs w:val="28"/>
        </w:rPr>
        <w:t>базе данных разрабатываемой информационной системы.</w:t>
      </w:r>
    </w:p>
    <w:p w:rsidR="00CD6462" w:rsidRDefault="00CD6462" w:rsidP="00CD64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OstapenkoBBD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КоличествоАктуальныхГолосований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258F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КоличествоВидовСпорта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КоличествоАдминистраторов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Пользователи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УдалитьНовостнуюЗаписьПоКоду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НовостныеЗаписи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КодНовостнойЗаписи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УдалитьГолосованиеПоКоду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Голосования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ИзменитьЛогинПользователя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@login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СпортивныеСобытияПоВидуСпорта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@kindOfSport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kindOfSport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ИзменитьРезультатСпортивногоСобытия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@id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ДобавитьВидСпорта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ДобавитьСпортивноеСобытие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@date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@palce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@palce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ГолосованияБезРезультата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Голосования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СпортивныеСобытияПоМесту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@place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ДобавитьНовостнуюЗапись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@text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750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@voteId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НовостныеЗаписи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ИмяНовостнойЗаписи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ТекстНовостнойЗаписи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@text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@voteId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@userId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ГолосованияПользователя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@userId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КодГолосования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МестоСпортивногоСобытия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ДатаСпортивногоСобытия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ИмяВидаСпорта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РезультатСпортивногоСобытия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Голосования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Г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СпортивныеСобытия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КодСпортивногоСобытия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ВС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СС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КодВидаСпорта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ПользователиСРолью</w:t>
      </w:r>
      <w:proofErr w:type="spellEnd"/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 xml:space="preserve">@roleName </w:t>
      </w: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15258F" w:rsidRP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258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КодПользователя</w:t>
      </w:r>
      <w:proofErr w:type="spellEnd"/>
      <w:r w:rsidRPr="0015258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25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ИмяПользователя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ПарольПользователя</w:t>
      </w:r>
      <w:proofErr w:type="spellEnd"/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Пользователи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</w:t>
      </w:r>
    </w:p>
    <w:p w:rsidR="0015258F" w:rsidRDefault="0015258F" w:rsidP="001525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КодРоли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Роли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ИмяРоли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11F4D" w:rsidRPr="00A11F4D" w:rsidRDefault="0015258F" w:rsidP="0015258F">
      <w:pPr>
        <w:rPr>
          <w:rFonts w:ascii="Times New Roman" w:hAnsi="Times New Roman" w:cs="Times New Roman"/>
          <w:sz w:val="18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A11F4D" w:rsidRPr="00A11F4D" w:rsidSect="00E62DA1">
      <w:footerReference w:type="default" r:id="rId8"/>
      <w:footerReference w:type="first" r:id="rId9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C7" w:rsidRDefault="00B06EC7" w:rsidP="007353FF">
      <w:pPr>
        <w:spacing w:after="0" w:line="240" w:lineRule="auto"/>
      </w:pPr>
      <w:r>
        <w:separator/>
      </w:r>
    </w:p>
  </w:endnote>
  <w:endnote w:type="continuationSeparator" w:id="0">
    <w:p w:rsidR="00B06EC7" w:rsidRDefault="00B06EC7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356612"/>
      <w:docPartObj>
        <w:docPartGallery w:val="Page Numbers (Bottom of Page)"/>
        <w:docPartUnique/>
      </w:docPartObj>
    </w:sdtPr>
    <w:sdtEndPr/>
    <w:sdtContent>
      <w:p w:rsidR="007353FF" w:rsidRPr="00CD2A45" w:rsidRDefault="00CD2A45" w:rsidP="00CD2A45">
        <w:pPr>
          <w:pStyle w:val="Norm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58F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A45" w:rsidRDefault="00CD2A45" w:rsidP="00CD2A45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C7" w:rsidRDefault="00B06EC7" w:rsidP="007353FF">
      <w:pPr>
        <w:spacing w:after="0" w:line="240" w:lineRule="auto"/>
      </w:pPr>
      <w:r>
        <w:separator/>
      </w:r>
    </w:p>
  </w:footnote>
  <w:footnote w:type="continuationSeparator" w:id="0">
    <w:p w:rsidR="00B06EC7" w:rsidRDefault="00B06EC7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3AE"/>
    <w:multiLevelType w:val="hybridMultilevel"/>
    <w:tmpl w:val="93324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753CB"/>
    <w:multiLevelType w:val="hybridMultilevel"/>
    <w:tmpl w:val="C5DE5F82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C4406C"/>
    <w:multiLevelType w:val="hybridMultilevel"/>
    <w:tmpl w:val="6E729BB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A5243"/>
    <w:multiLevelType w:val="hybridMultilevel"/>
    <w:tmpl w:val="5B64A05A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B54D1C"/>
    <w:multiLevelType w:val="hybridMultilevel"/>
    <w:tmpl w:val="F2A2CA2E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9C519A4"/>
    <w:multiLevelType w:val="hybridMultilevel"/>
    <w:tmpl w:val="10863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814359"/>
    <w:multiLevelType w:val="hybridMultilevel"/>
    <w:tmpl w:val="FC306330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1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07F3F"/>
    <w:rsid w:val="000101F2"/>
    <w:rsid w:val="00017EAA"/>
    <w:rsid w:val="00022786"/>
    <w:rsid w:val="000376B7"/>
    <w:rsid w:val="000C55D4"/>
    <w:rsid w:val="000E114F"/>
    <w:rsid w:val="000F736C"/>
    <w:rsid w:val="001067AF"/>
    <w:rsid w:val="00107146"/>
    <w:rsid w:val="0015258F"/>
    <w:rsid w:val="00187590"/>
    <w:rsid w:val="00193C42"/>
    <w:rsid w:val="00194BEB"/>
    <w:rsid w:val="001C2FA0"/>
    <w:rsid w:val="001D2484"/>
    <w:rsid w:val="001D314A"/>
    <w:rsid w:val="001D53B7"/>
    <w:rsid w:val="001D680D"/>
    <w:rsid w:val="001E2B21"/>
    <w:rsid w:val="00211046"/>
    <w:rsid w:val="00246412"/>
    <w:rsid w:val="00252AEA"/>
    <w:rsid w:val="00292252"/>
    <w:rsid w:val="002A4583"/>
    <w:rsid w:val="002B1147"/>
    <w:rsid w:val="002C6CD8"/>
    <w:rsid w:val="002D46BA"/>
    <w:rsid w:val="00307AF9"/>
    <w:rsid w:val="0031194F"/>
    <w:rsid w:val="00373F78"/>
    <w:rsid w:val="00391119"/>
    <w:rsid w:val="003E1F6F"/>
    <w:rsid w:val="003E3902"/>
    <w:rsid w:val="003F4973"/>
    <w:rsid w:val="00416522"/>
    <w:rsid w:val="00444540"/>
    <w:rsid w:val="004B5DCD"/>
    <w:rsid w:val="004D3627"/>
    <w:rsid w:val="004E5E32"/>
    <w:rsid w:val="005058EF"/>
    <w:rsid w:val="00513770"/>
    <w:rsid w:val="00584D92"/>
    <w:rsid w:val="00593B9E"/>
    <w:rsid w:val="005A2E3C"/>
    <w:rsid w:val="005D2D3C"/>
    <w:rsid w:val="005E0CD5"/>
    <w:rsid w:val="00610019"/>
    <w:rsid w:val="00646259"/>
    <w:rsid w:val="006564C3"/>
    <w:rsid w:val="00680967"/>
    <w:rsid w:val="006D3D86"/>
    <w:rsid w:val="006E287B"/>
    <w:rsid w:val="007353FF"/>
    <w:rsid w:val="00741FBF"/>
    <w:rsid w:val="00782165"/>
    <w:rsid w:val="007A7D78"/>
    <w:rsid w:val="007B1E4F"/>
    <w:rsid w:val="007E3D23"/>
    <w:rsid w:val="00820A67"/>
    <w:rsid w:val="00846528"/>
    <w:rsid w:val="008C5FF0"/>
    <w:rsid w:val="008D480A"/>
    <w:rsid w:val="008D7C48"/>
    <w:rsid w:val="008F0698"/>
    <w:rsid w:val="00974B97"/>
    <w:rsid w:val="00995C03"/>
    <w:rsid w:val="009A60C0"/>
    <w:rsid w:val="009B2938"/>
    <w:rsid w:val="009B2D67"/>
    <w:rsid w:val="009F76F9"/>
    <w:rsid w:val="00A11F4D"/>
    <w:rsid w:val="00A82744"/>
    <w:rsid w:val="00AD631C"/>
    <w:rsid w:val="00AE52F6"/>
    <w:rsid w:val="00B06EC7"/>
    <w:rsid w:val="00B140C2"/>
    <w:rsid w:val="00B17547"/>
    <w:rsid w:val="00B433E7"/>
    <w:rsid w:val="00BF21BA"/>
    <w:rsid w:val="00BF50E4"/>
    <w:rsid w:val="00C10023"/>
    <w:rsid w:val="00C1419A"/>
    <w:rsid w:val="00C23095"/>
    <w:rsid w:val="00CC45A7"/>
    <w:rsid w:val="00CD2A45"/>
    <w:rsid w:val="00CD6462"/>
    <w:rsid w:val="00CF7969"/>
    <w:rsid w:val="00E06D1F"/>
    <w:rsid w:val="00E62DA1"/>
    <w:rsid w:val="00E96CC1"/>
    <w:rsid w:val="00EE57F8"/>
    <w:rsid w:val="00EE5BA5"/>
    <w:rsid w:val="00F3079C"/>
    <w:rsid w:val="00F37E09"/>
    <w:rsid w:val="00F7738D"/>
    <w:rsid w:val="00F9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93DB7"/>
  <w15:chartTrackingRefBased/>
  <w15:docId w15:val="{4A21B4C8-6046-49C8-AE20-CC3BD95F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5A353-183D-4C76-A0B3-0E73C0BB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447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16</cp:revision>
  <dcterms:created xsi:type="dcterms:W3CDTF">2020-09-09T09:43:00Z</dcterms:created>
  <dcterms:modified xsi:type="dcterms:W3CDTF">2020-12-27T23:26:00Z</dcterms:modified>
</cp:coreProperties>
</file>