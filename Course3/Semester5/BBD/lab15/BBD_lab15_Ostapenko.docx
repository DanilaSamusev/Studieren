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6840E4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6E287B">
        <w:t>1</w:t>
      </w:r>
      <w:r w:rsidR="006478DF">
        <w:t>5</w:t>
      </w:r>
    </w:p>
    <w:p w:rsidR="00CD2A45" w:rsidRPr="00CD2A45" w:rsidRDefault="00CD2A45" w:rsidP="00391119">
      <w:pPr>
        <w:pStyle w:val="Norm"/>
        <w:ind w:firstLine="0"/>
        <w:jc w:val="center"/>
      </w:pPr>
      <w:r>
        <w:t>«</w:t>
      </w:r>
      <w:r w:rsidR="006840E4" w:rsidRPr="006840E4">
        <w:t xml:space="preserve">Язык SQL. </w:t>
      </w:r>
      <w:r w:rsidR="006478DF" w:rsidRPr="006478DF">
        <w:t>Создание таблиц средствами SQL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6840E4" w:rsidRPr="006478DF" w:rsidRDefault="006478DF" w:rsidP="00CD6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478DF">
        <w:rPr>
          <w:rFonts w:ascii="Times New Roman" w:hAnsi="Times New Roman" w:cs="Times New Roman"/>
          <w:sz w:val="24"/>
          <w:szCs w:val="28"/>
        </w:rPr>
        <w:lastRenderedPageBreak/>
        <w:t>Цель: получение навыков создания таблиц средствами T-SQL.</w:t>
      </w:r>
    </w:p>
    <w:p w:rsidR="006478DF" w:rsidRDefault="006478DF" w:rsidP="00CD6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>OstapenkoBBD</w:t>
      </w:r>
      <w:proofErr w:type="spellEnd"/>
      <w:proofErr w:type="gramStart"/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УдалённыеПользователи</w:t>
      </w:r>
      <w:proofErr w:type="spellEnd"/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bookmarkStart w:id="0" w:name="_GoBack"/>
      <w:bookmarkEnd w:id="0"/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Роли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УдалениеПользователя</w:t>
      </w:r>
      <w:proofErr w:type="spellEnd"/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Пользователи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УдалённыеПользователи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УдалённыеНовостныеЗаписи</w:t>
      </w:r>
      <w:proofErr w:type="spellEnd"/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КодНовостнойЗаписи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ИмяНовостнойЗаписи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ТекстНовостнойЗаписи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>750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Голосования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Пользователи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УдалениеНовостнойЗаписи</w:t>
      </w:r>
      <w:proofErr w:type="spellEnd"/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НовостныеЗаписи</w:t>
      </w:r>
      <w:proofErr w:type="spellEnd"/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УдалённыеНовостныеЗаписи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ИмяНовостнойЗаписи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ТекстНовостнойЗаписи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ИмяНовостнойЗаписи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ТекстНовостнойЗаписи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УдалённыеСпортивныеСобытия</w:t>
      </w:r>
      <w:proofErr w:type="spellEnd"/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УдалениеСпортивногоСобытия</w:t>
      </w:r>
      <w:proofErr w:type="spellEnd"/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478DF" w:rsidRP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УдалённыеСпортивныеСобытия</w:t>
      </w:r>
      <w:proofErr w:type="spellEnd"/>
      <w:r w:rsidRPr="0064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8D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</w:p>
    <w:p w:rsidR="006478DF" w:rsidRDefault="006478DF" w:rsidP="0064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</w:p>
    <w:p w:rsidR="00A11F4D" w:rsidRPr="00A11F4D" w:rsidRDefault="006478DF" w:rsidP="00647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A11F4D" w:rsidRPr="00A11F4D" w:rsidSect="00BA09CF">
      <w:footerReference w:type="default" r:id="rId8"/>
      <w:footerReference w:type="first" r:id="rId9"/>
      <w:pgSz w:w="11906" w:h="16838"/>
      <w:pgMar w:top="567" w:right="567" w:bottom="567" w:left="1134" w:header="709" w:footer="35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F3D" w:rsidRDefault="002F5F3D" w:rsidP="007353FF">
      <w:pPr>
        <w:spacing w:after="0" w:line="240" w:lineRule="auto"/>
      </w:pPr>
      <w:r>
        <w:separator/>
      </w:r>
    </w:p>
  </w:endnote>
  <w:endnote w:type="continuationSeparator" w:id="0">
    <w:p w:rsidR="002F5F3D" w:rsidRDefault="002F5F3D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EndPr/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9CF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F3D" w:rsidRDefault="002F5F3D" w:rsidP="007353FF">
      <w:pPr>
        <w:spacing w:after="0" w:line="240" w:lineRule="auto"/>
      </w:pPr>
      <w:r>
        <w:separator/>
      </w:r>
    </w:p>
  </w:footnote>
  <w:footnote w:type="continuationSeparator" w:id="0">
    <w:p w:rsidR="002F5F3D" w:rsidRDefault="002F5F3D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7EAA"/>
    <w:rsid w:val="00022786"/>
    <w:rsid w:val="000376B7"/>
    <w:rsid w:val="000C55D4"/>
    <w:rsid w:val="000E114F"/>
    <w:rsid w:val="000F736C"/>
    <w:rsid w:val="001067AF"/>
    <w:rsid w:val="00107146"/>
    <w:rsid w:val="0015258F"/>
    <w:rsid w:val="00187590"/>
    <w:rsid w:val="00193C42"/>
    <w:rsid w:val="00194BEB"/>
    <w:rsid w:val="001C2FA0"/>
    <w:rsid w:val="001D2484"/>
    <w:rsid w:val="001D314A"/>
    <w:rsid w:val="001D53B7"/>
    <w:rsid w:val="001D680D"/>
    <w:rsid w:val="001E2B21"/>
    <w:rsid w:val="00211046"/>
    <w:rsid w:val="00246412"/>
    <w:rsid w:val="00252AEA"/>
    <w:rsid w:val="00292252"/>
    <w:rsid w:val="002A4583"/>
    <w:rsid w:val="002B1147"/>
    <w:rsid w:val="002C6CD8"/>
    <w:rsid w:val="002D46BA"/>
    <w:rsid w:val="002F5F3D"/>
    <w:rsid w:val="00307AF9"/>
    <w:rsid w:val="0031194F"/>
    <w:rsid w:val="00373F78"/>
    <w:rsid w:val="00391119"/>
    <w:rsid w:val="003E1F6F"/>
    <w:rsid w:val="003E3902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610019"/>
    <w:rsid w:val="00646259"/>
    <w:rsid w:val="006478DF"/>
    <w:rsid w:val="006564C3"/>
    <w:rsid w:val="00666A23"/>
    <w:rsid w:val="00680967"/>
    <w:rsid w:val="006840E4"/>
    <w:rsid w:val="006D3D86"/>
    <w:rsid w:val="006E287B"/>
    <w:rsid w:val="007353FF"/>
    <w:rsid w:val="00741FBF"/>
    <w:rsid w:val="00782165"/>
    <w:rsid w:val="007A7D78"/>
    <w:rsid w:val="007B1E4F"/>
    <w:rsid w:val="007E3D23"/>
    <w:rsid w:val="00820A67"/>
    <w:rsid w:val="00846528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76F9"/>
    <w:rsid w:val="00A11F4D"/>
    <w:rsid w:val="00A82744"/>
    <w:rsid w:val="00AD631C"/>
    <w:rsid w:val="00AE52F6"/>
    <w:rsid w:val="00B06EC7"/>
    <w:rsid w:val="00B140C2"/>
    <w:rsid w:val="00B17547"/>
    <w:rsid w:val="00B433E7"/>
    <w:rsid w:val="00BA09CF"/>
    <w:rsid w:val="00BF21BA"/>
    <w:rsid w:val="00BF50E4"/>
    <w:rsid w:val="00C10023"/>
    <w:rsid w:val="00C1419A"/>
    <w:rsid w:val="00C23095"/>
    <w:rsid w:val="00CC45A7"/>
    <w:rsid w:val="00CD2A45"/>
    <w:rsid w:val="00CD6462"/>
    <w:rsid w:val="00CF7969"/>
    <w:rsid w:val="00D14EAC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5E746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85EFE-CE19-42EB-BEAD-161331C86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485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18</cp:revision>
  <dcterms:created xsi:type="dcterms:W3CDTF">2020-09-09T09:43:00Z</dcterms:created>
  <dcterms:modified xsi:type="dcterms:W3CDTF">2020-12-28T09:53:00Z</dcterms:modified>
</cp:coreProperties>
</file>