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6840E4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6E287B">
        <w:t>1</w:t>
      </w:r>
      <w:r w:rsidR="006840E4" w:rsidRPr="006840E4">
        <w:t>4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6840E4" w:rsidRPr="006840E4">
        <w:t>Язык SQL. Работа с триггерами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CD6462" w:rsidRDefault="006840E4" w:rsidP="00CD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40E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научиться создавать триггеры в MS SQL </w:t>
      </w:r>
      <w:proofErr w:type="spellStart"/>
      <w:r w:rsidRPr="006840E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8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0E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8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0E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840E4">
        <w:rPr>
          <w:rFonts w:ascii="Times New Roman" w:hAnsi="Times New Roman" w:cs="Times New Roman"/>
          <w:sz w:val="28"/>
          <w:szCs w:val="28"/>
        </w:rPr>
        <w:t>.</w:t>
      </w:r>
    </w:p>
    <w:p w:rsidR="006840E4" w:rsidRDefault="006840E4" w:rsidP="00CD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OstapenkoBBD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УдалённыеПользователи</w:t>
      </w:r>
      <w:proofErr w:type="spellEnd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Роли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УдалениеПользователя</w:t>
      </w:r>
      <w:proofErr w:type="spellEnd"/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УдалённыеПользователи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ДобавлениеПерсональныхДанных</w:t>
      </w:r>
      <w:proofErr w:type="spellEnd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ПерсональныеДанные</w:t>
      </w:r>
      <w:proofErr w:type="spellEnd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'Пользователя не существует.'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ДобавлениеИзменениеПользователя</w:t>
      </w:r>
      <w:proofErr w:type="spellEnd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Логин</w:t>
      </w:r>
      <w:r w:rsidRPr="00D14EA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занят</w:t>
      </w:r>
      <w:r w:rsidRPr="00D14EAC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ДобавлениеСпортивногоСобытия</w:t>
      </w:r>
      <w:proofErr w:type="spellEnd"/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'Введите результат события.'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ДобавленныеГолосования</w:t>
      </w:r>
      <w:proofErr w:type="spellEnd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ДатаДобаления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ДобавлениеГолосования</w:t>
      </w:r>
      <w:proofErr w:type="spellEnd"/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Голосования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ДобавленныеГолосования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ДатаДобаления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4EA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ДобавлениеКоманды</w:t>
      </w:r>
      <w:proofErr w:type="spellEnd"/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Команды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14EAC" w:rsidRP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D14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 w:rsidRPr="00D14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'Виды спорта нет в базе. Сначала добавьте вид спорта'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14EAC" w:rsidRDefault="00D14EAC" w:rsidP="00D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11F4D" w:rsidRPr="00A11F4D" w:rsidRDefault="00D14EAC" w:rsidP="00D14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A11F4D" w:rsidRPr="00A11F4D" w:rsidSect="00E62DA1">
      <w:footerReference w:type="default" r:id="rId8"/>
      <w:foot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A23" w:rsidRDefault="00666A23" w:rsidP="007353FF">
      <w:pPr>
        <w:spacing w:after="0" w:line="240" w:lineRule="auto"/>
      </w:pPr>
      <w:r>
        <w:separator/>
      </w:r>
    </w:p>
  </w:endnote>
  <w:endnote w:type="continuationSeparator" w:id="0">
    <w:p w:rsidR="00666A23" w:rsidRDefault="00666A23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EA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A23" w:rsidRDefault="00666A23" w:rsidP="007353FF">
      <w:pPr>
        <w:spacing w:after="0" w:line="240" w:lineRule="auto"/>
      </w:pPr>
      <w:r>
        <w:separator/>
      </w:r>
    </w:p>
  </w:footnote>
  <w:footnote w:type="continuationSeparator" w:id="0">
    <w:p w:rsidR="00666A23" w:rsidRDefault="00666A23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376B7"/>
    <w:rsid w:val="000C55D4"/>
    <w:rsid w:val="000E114F"/>
    <w:rsid w:val="000F736C"/>
    <w:rsid w:val="001067AF"/>
    <w:rsid w:val="00107146"/>
    <w:rsid w:val="0015258F"/>
    <w:rsid w:val="00187590"/>
    <w:rsid w:val="00193C42"/>
    <w:rsid w:val="00194BEB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76F9"/>
    <w:rsid w:val="00A11F4D"/>
    <w:rsid w:val="00A82744"/>
    <w:rsid w:val="00AD631C"/>
    <w:rsid w:val="00AE52F6"/>
    <w:rsid w:val="00B06EC7"/>
    <w:rsid w:val="00B140C2"/>
    <w:rsid w:val="00B17547"/>
    <w:rsid w:val="00B433E7"/>
    <w:rsid w:val="00BF21BA"/>
    <w:rsid w:val="00BF50E4"/>
    <w:rsid w:val="00C10023"/>
    <w:rsid w:val="00C1419A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9BD83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DA28-D7A5-4EFB-B6A1-A9A5784F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484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17</cp:revision>
  <dcterms:created xsi:type="dcterms:W3CDTF">2020-09-09T09:43:00Z</dcterms:created>
  <dcterms:modified xsi:type="dcterms:W3CDTF">2020-12-28T09:38:00Z</dcterms:modified>
</cp:coreProperties>
</file>