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C1419A" w:rsidP="007353FF">
      <w:pPr>
        <w:pStyle w:val="Norm"/>
        <w:ind w:firstLine="0"/>
        <w:jc w:val="center"/>
      </w:pPr>
      <w:r>
        <w:t>Лабораторная работа №3</w:t>
      </w:r>
    </w:p>
    <w:p w:rsidR="00CD2A45" w:rsidRPr="00CD2A45" w:rsidRDefault="00CD2A45" w:rsidP="007353FF">
      <w:pPr>
        <w:pStyle w:val="Norm"/>
        <w:ind w:firstLine="0"/>
        <w:jc w:val="center"/>
      </w:pPr>
      <w:r>
        <w:t>«</w:t>
      </w:r>
      <w:r w:rsidR="00C1419A" w:rsidRPr="00C1419A">
        <w:t xml:space="preserve">Основы использования средства концептуального проектирования информационной модели системы </w:t>
      </w:r>
      <w:proofErr w:type="spellStart"/>
      <w:r w:rsidR="00C1419A" w:rsidRPr="00C1419A">
        <w:t>AllFusion</w:t>
      </w:r>
      <w:proofErr w:type="spellEnd"/>
      <w:r w:rsidR="00C1419A" w:rsidRPr="00C1419A">
        <w:t xml:space="preserve"> </w:t>
      </w:r>
      <w:proofErr w:type="spellStart"/>
      <w:r w:rsidR="00C1419A" w:rsidRPr="00C1419A">
        <w:t>ERwin</w:t>
      </w:r>
      <w:proofErr w:type="spellEnd"/>
      <w:r w:rsidR="00C1419A" w:rsidRPr="00C1419A">
        <w:t xml:space="preserve"> </w:t>
      </w:r>
      <w:proofErr w:type="spellStart"/>
      <w:r w:rsidR="00C1419A" w:rsidRPr="00C1419A">
        <w:t>Data</w:t>
      </w:r>
      <w:proofErr w:type="spellEnd"/>
      <w:r w:rsidR="00C1419A" w:rsidRPr="00C1419A">
        <w:t xml:space="preserve"> </w:t>
      </w:r>
      <w:proofErr w:type="spellStart"/>
      <w:r w:rsidR="00C1419A" w:rsidRPr="00C1419A">
        <w:t>Modeler</w:t>
      </w:r>
      <w:proofErr w:type="spellEnd"/>
      <w:r w:rsidR="00C1419A" w:rsidRPr="00C1419A">
        <w:t xml:space="preserve"> r7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419A" w:rsidRDefault="007353FF" w:rsidP="007353FF">
      <w:pPr>
        <w:pStyle w:val="Norm"/>
        <w:ind w:left="5387" w:firstLine="0"/>
        <w:jc w:val="left"/>
      </w:pPr>
      <w:r>
        <w:t>Выполн</w:t>
      </w:r>
      <w:r w:rsidRPr="00C1419A">
        <w:t xml:space="preserve">ил: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proofErr w:type="spellStart"/>
      <w:r w:rsidRPr="00C1419A">
        <w:t>Мрочек</w:t>
      </w:r>
      <w:proofErr w:type="spellEnd"/>
      <w:r w:rsidRPr="00C1419A">
        <w:t xml:space="preserve">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C1419A" w:rsidRPr="00C1419A" w:rsidRDefault="00C1419A" w:rsidP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C1419A" w:rsidRPr="00C1419A" w:rsidRDefault="00C1419A" w:rsidP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t xml:space="preserve">– изучить основные функциональные возможности CASE-средства </w:t>
      </w:r>
      <w:proofErr w:type="spellStart"/>
      <w:r w:rsidRPr="00C1419A">
        <w:rPr>
          <w:rFonts w:ascii="Times New Roman" w:hAnsi="Times New Roman" w:cs="Times New Roman"/>
          <w:sz w:val="28"/>
          <w:szCs w:val="28"/>
        </w:rPr>
        <w:t>AllFusion</w:t>
      </w:r>
      <w:proofErr w:type="spellEnd"/>
      <w:r w:rsidRPr="00C14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19A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C14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19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14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19A">
        <w:rPr>
          <w:rFonts w:ascii="Times New Roman" w:hAnsi="Times New Roman" w:cs="Times New Roman"/>
          <w:sz w:val="28"/>
          <w:szCs w:val="28"/>
        </w:rPr>
        <w:t>Modeller</w:t>
      </w:r>
      <w:proofErr w:type="spellEnd"/>
      <w:r w:rsidRPr="00C1419A">
        <w:rPr>
          <w:rFonts w:ascii="Times New Roman" w:hAnsi="Times New Roman" w:cs="Times New Roman"/>
          <w:sz w:val="28"/>
          <w:szCs w:val="28"/>
        </w:rPr>
        <w:t xml:space="preserve"> r7.</w:t>
      </w:r>
    </w:p>
    <w:p w:rsidR="00C1419A" w:rsidRDefault="00C1419A" w:rsidP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t xml:space="preserve">– разработать в </w:t>
      </w:r>
      <w:proofErr w:type="spellStart"/>
      <w:r w:rsidRPr="00C1419A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C1419A">
        <w:rPr>
          <w:rFonts w:ascii="Times New Roman" w:hAnsi="Times New Roman" w:cs="Times New Roman"/>
          <w:sz w:val="28"/>
          <w:szCs w:val="28"/>
        </w:rPr>
        <w:t xml:space="preserve"> логическую и физическую модели информационной системы.</w:t>
      </w:r>
    </w:p>
    <w:p w:rsidR="00C1419A" w:rsidRDefault="00C1419A" w:rsidP="00C1419A">
      <w:pPr>
        <w:rPr>
          <w:rFonts w:ascii="Times New Roman" w:hAnsi="Times New Roman" w:cs="Times New Roman"/>
          <w:sz w:val="28"/>
          <w:szCs w:val="28"/>
        </w:rPr>
      </w:pPr>
    </w:p>
    <w:p w:rsidR="00C1419A" w:rsidRDefault="00C1419A" w:rsidP="00C14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типов связей:</w:t>
      </w:r>
    </w:p>
    <w:p w:rsidR="009B2D67" w:rsidRDefault="009B2D67" w:rsidP="009B2D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Спортивные события – Команды</w:t>
      </w:r>
    </w:p>
    <w:p w:rsidR="00E96CC1" w:rsidRDefault="00E96CC1" w:rsidP="00E96C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многие ко многим, так как в одном спортивном событии участвует несколько команд, но одна команда может участвовать в разных спортивных событиях. На физическом уровне преобразуется в две связи один ко многим со связующей таблицей Команды в спортивном событии.</w:t>
      </w:r>
    </w:p>
    <w:p w:rsidR="00E96CC1" w:rsidRPr="009B2D67" w:rsidRDefault="00E96CC1" w:rsidP="00E96C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2D67" w:rsidRDefault="009B2D67" w:rsidP="009B2D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Спортивные события</w:t>
      </w:r>
      <w:r w:rsidRPr="009B2D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Виды спорта</w:t>
      </w:r>
    </w:p>
    <w:p w:rsidR="00E96CC1" w:rsidRDefault="00E96CC1" w:rsidP="00E96C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один ко многим, идентифицирующая, так как вид спорта не имеют смысла без спортивных событий. В </w:t>
      </w:r>
      <w:r w:rsidR="002B1147">
        <w:rPr>
          <w:rFonts w:ascii="Times New Roman" w:hAnsi="Times New Roman" w:cs="Times New Roman"/>
          <w:sz w:val="28"/>
          <w:szCs w:val="28"/>
        </w:rPr>
        <w:t>спортивном событии может быть только один вид спорта, но один вид спорта может быть у разных спортивных событий.</w:t>
      </w:r>
    </w:p>
    <w:p w:rsidR="00E96CC1" w:rsidRPr="009B2D67" w:rsidRDefault="00E96CC1" w:rsidP="00E96C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2D67" w:rsidRDefault="009B2D67" w:rsidP="00C1419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Спортивные события – Голосования</w:t>
      </w:r>
    </w:p>
    <w:p w:rsidR="002B1147" w:rsidRDefault="002B1147" w:rsidP="002B11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один ко </w:t>
      </w:r>
      <w:r>
        <w:rPr>
          <w:rFonts w:ascii="Times New Roman" w:hAnsi="Times New Roman" w:cs="Times New Roman"/>
          <w:sz w:val="28"/>
          <w:szCs w:val="28"/>
        </w:rPr>
        <w:t>одному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идентифицирующая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 как</w:t>
      </w:r>
      <w:r>
        <w:rPr>
          <w:rFonts w:ascii="Times New Roman" w:hAnsi="Times New Roman" w:cs="Times New Roman"/>
          <w:sz w:val="28"/>
          <w:szCs w:val="28"/>
        </w:rPr>
        <w:t xml:space="preserve"> спортивные события могут существовать без голосований. По спортивному событию может быть только одно голосование, голосование может проводиться только по одному спортивному событию. </w:t>
      </w:r>
    </w:p>
    <w:p w:rsidR="002B1147" w:rsidRDefault="002B1147" w:rsidP="002B114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2D67" w:rsidRDefault="009B2D67" w:rsidP="00C1419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Голосования – Пользователи</w:t>
      </w:r>
    </w:p>
    <w:p w:rsidR="002B1147" w:rsidRDefault="002B1147" w:rsidP="002B11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один ко многим,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идентифицирующая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 как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пользователи могут существовать без голосований. Пользователь может создать несколько голосований, но голосование может создать только один пользователь.</w:t>
      </w:r>
    </w:p>
    <w:p w:rsidR="002B1147" w:rsidRDefault="002B1147" w:rsidP="002B114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2D67" w:rsidRDefault="009B2D67" w:rsidP="00C1419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– Роли</w:t>
      </w:r>
    </w:p>
    <w:p w:rsidR="002B1147" w:rsidRDefault="002B1147" w:rsidP="002B11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один ко многим, идентифицирующая, так как</w:t>
      </w:r>
      <w:r w:rsidR="003E1F6F">
        <w:rPr>
          <w:rFonts w:ascii="Times New Roman" w:hAnsi="Times New Roman" w:cs="Times New Roman"/>
          <w:sz w:val="28"/>
          <w:szCs w:val="28"/>
        </w:rPr>
        <w:t xml:space="preserve"> роли не могут существовать без пользователей. У пользователя может быть только одна роль, но одна и та же роль может быть у нескольких пользователей.</w:t>
      </w:r>
    </w:p>
    <w:p w:rsidR="002B1147" w:rsidRDefault="002B1147" w:rsidP="002B114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2D67" w:rsidRDefault="009B2D67" w:rsidP="00C1419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– Персональные данные</w:t>
      </w:r>
    </w:p>
    <w:p w:rsidR="003E1F6F" w:rsidRDefault="003E1F6F" w:rsidP="003E1F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один к одному</w:t>
      </w:r>
      <w:r>
        <w:rPr>
          <w:rFonts w:ascii="Times New Roman" w:hAnsi="Times New Roman" w:cs="Times New Roman"/>
          <w:sz w:val="28"/>
          <w:szCs w:val="28"/>
        </w:rPr>
        <w:t>, идентифицирующая, так как</w:t>
      </w:r>
      <w:r>
        <w:rPr>
          <w:rFonts w:ascii="Times New Roman" w:hAnsi="Times New Roman" w:cs="Times New Roman"/>
          <w:sz w:val="28"/>
          <w:szCs w:val="28"/>
        </w:rPr>
        <w:t xml:space="preserve"> персональные данные не могут существовать без пользователей. Персональные данные могут относиться только к одному пользователю, а у каждого пользователя может быть только одна запись персональных данных.</w:t>
      </w:r>
    </w:p>
    <w:p w:rsidR="003E1F6F" w:rsidRDefault="003E1F6F" w:rsidP="003E1F6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1F6F" w:rsidRDefault="003E1F6F" w:rsidP="003E1F6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B2D67" w:rsidRDefault="009B2D67" w:rsidP="00C1419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Голоса пользователей – Пользователи</w:t>
      </w:r>
    </w:p>
    <w:p w:rsidR="003E1F6F" w:rsidRDefault="003E1F6F" w:rsidP="003E1F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один ко многим, идентифицирующая, так как</w:t>
      </w:r>
      <w:r>
        <w:rPr>
          <w:rFonts w:ascii="Times New Roman" w:hAnsi="Times New Roman" w:cs="Times New Roman"/>
          <w:sz w:val="28"/>
          <w:szCs w:val="28"/>
        </w:rPr>
        <w:t xml:space="preserve"> голоса пользователей не могут существовать без пользователей. Один пользователь может голосовать несколько раз, однако голос может принадлежать только одному пользователю.</w:t>
      </w:r>
    </w:p>
    <w:p w:rsidR="003E1F6F" w:rsidRDefault="003E1F6F" w:rsidP="003E1F6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079C" w:rsidRDefault="009B2D67" w:rsidP="00F3079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Голоса пользователей – Голосования</w:t>
      </w:r>
    </w:p>
    <w:p w:rsidR="003E1F6F" w:rsidRDefault="003E1F6F" w:rsidP="003E1F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один ко многим, идентифицирующая,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голоса пользователей не могут существовать без</w:t>
      </w:r>
      <w:r>
        <w:rPr>
          <w:rFonts w:ascii="Times New Roman" w:hAnsi="Times New Roman" w:cs="Times New Roman"/>
          <w:sz w:val="28"/>
          <w:szCs w:val="28"/>
        </w:rPr>
        <w:t xml:space="preserve"> голосований. Один голос может относиться только к одному голосованию, но голосование может содержать несколько голосов.</w:t>
      </w:r>
    </w:p>
    <w:p w:rsidR="003E1F6F" w:rsidRDefault="003E1F6F" w:rsidP="003E1F6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079C" w:rsidRDefault="00F3079C" w:rsidP="002B1147">
      <w:pPr>
        <w:pStyle w:val="a3"/>
        <w:numPr>
          <w:ilvl w:val="0"/>
          <w:numId w:val="15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F3079C">
        <w:rPr>
          <w:rFonts w:ascii="Times New Roman" w:hAnsi="Times New Roman" w:cs="Times New Roman"/>
          <w:sz w:val="28"/>
          <w:szCs w:val="28"/>
        </w:rPr>
        <w:t>Новостные</w:t>
      </w:r>
      <w:r>
        <w:rPr>
          <w:rFonts w:ascii="Times New Roman" w:hAnsi="Times New Roman" w:cs="Times New Roman"/>
          <w:sz w:val="28"/>
          <w:szCs w:val="28"/>
        </w:rPr>
        <w:t xml:space="preserve"> записи – Голосования</w:t>
      </w:r>
    </w:p>
    <w:p w:rsidR="003E1F6F" w:rsidRDefault="003E1F6F" w:rsidP="003E1F6F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один ко многим,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идентифицирующая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 как</w:t>
      </w:r>
      <w:r>
        <w:rPr>
          <w:rFonts w:ascii="Times New Roman" w:hAnsi="Times New Roman" w:cs="Times New Roman"/>
          <w:sz w:val="28"/>
          <w:szCs w:val="28"/>
        </w:rPr>
        <w:t xml:space="preserve"> новостные записи могут существовать без голосований. </w:t>
      </w:r>
      <w:r w:rsidR="000E114F">
        <w:rPr>
          <w:rFonts w:ascii="Times New Roman" w:hAnsi="Times New Roman" w:cs="Times New Roman"/>
          <w:sz w:val="28"/>
          <w:szCs w:val="28"/>
        </w:rPr>
        <w:t>Новостная запись может быть только по одному голосованию, но по одному голосованию может быть несколько новостных записей.</w:t>
      </w:r>
    </w:p>
    <w:p w:rsidR="003E1F6F" w:rsidRDefault="003E1F6F" w:rsidP="003E1F6F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:rsidR="00C1419A" w:rsidRDefault="00F3079C" w:rsidP="00C1419A">
      <w:pPr>
        <w:pStyle w:val="a3"/>
        <w:numPr>
          <w:ilvl w:val="0"/>
          <w:numId w:val="15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Новостные записи – Пользователи</w:t>
      </w:r>
    </w:p>
    <w:p w:rsidR="000E114F" w:rsidRPr="000E114F" w:rsidRDefault="000E114F" w:rsidP="000E114F">
      <w:pPr>
        <w:pStyle w:val="a3"/>
        <w:ind w:left="709"/>
        <w:rPr>
          <w:rFonts w:ascii="Times New Roman" w:hAnsi="Times New Roman" w:cs="Times New Roman"/>
          <w:sz w:val="28"/>
          <w:szCs w:val="28"/>
        </w:rPr>
        <w:sectPr w:rsidR="000E114F" w:rsidRPr="000E114F" w:rsidSect="00CD2A45">
          <w:footerReference w:type="default" r:id="rId8"/>
          <w:footerReference w:type="first" r:id="rId9"/>
          <w:pgSz w:w="11906" w:h="16838"/>
          <w:pgMar w:top="567" w:right="567" w:bottom="567" w:left="1134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Связь один ко многим,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идентифицирующая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 как</w:t>
      </w:r>
      <w:r>
        <w:rPr>
          <w:rFonts w:ascii="Times New Roman" w:hAnsi="Times New Roman" w:cs="Times New Roman"/>
          <w:sz w:val="28"/>
          <w:szCs w:val="28"/>
        </w:rPr>
        <w:t xml:space="preserve"> новостные записи могут существовать без пользователей. Новостную запись может создать только один пользователь, но один пользователь может создать несколько новостных записей.</w:t>
      </w:r>
      <w:bookmarkStart w:id="0" w:name="_GoBack"/>
      <w:bookmarkEnd w:id="0"/>
    </w:p>
    <w:p w:rsidR="007353FF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noProof/>
          <w:lang w:eastAsia="ru-RU"/>
        </w:rPr>
        <w:lastRenderedPageBreak/>
        <w:drawing>
          <wp:inline distT="0" distB="0" distL="0" distR="0">
            <wp:extent cx="10198043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872" cy="458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19A" w:rsidRPr="00C1419A" w:rsidRDefault="00C1419A" w:rsidP="00C141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модель</w:t>
      </w:r>
    </w:p>
    <w:p w:rsidR="00C1419A" w:rsidRDefault="009B2D67">
      <w:pPr>
        <w:rPr>
          <w:rFonts w:ascii="Times New Roman" w:hAnsi="Times New Roman" w:cs="Times New Roman"/>
          <w:sz w:val="28"/>
          <w:szCs w:val="28"/>
        </w:rPr>
      </w:pPr>
      <w:r w:rsidRPr="009B2D6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972040" cy="50117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01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19A" w:rsidRDefault="00C1419A" w:rsidP="000E11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модель</w:t>
      </w:r>
    </w:p>
    <w:sectPr w:rsidR="00C1419A" w:rsidSect="000E114F">
      <w:pgSz w:w="16838" w:h="11906" w:orient="landscape"/>
      <w:pgMar w:top="1134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583" w:rsidRDefault="002A4583" w:rsidP="007353FF">
      <w:pPr>
        <w:spacing w:after="0" w:line="240" w:lineRule="auto"/>
      </w:pPr>
      <w:r>
        <w:separator/>
      </w:r>
    </w:p>
  </w:endnote>
  <w:endnote w:type="continuationSeparator" w:id="0">
    <w:p w:rsidR="002A4583" w:rsidRDefault="002A4583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356612"/>
      <w:docPartObj>
        <w:docPartGallery w:val="Page Numbers (Bottom of Page)"/>
        <w:docPartUnique/>
      </w:docPartObj>
    </w:sdtPr>
    <w:sdtEndPr/>
    <w:sdtContent>
      <w:p w:rsidR="007353FF" w:rsidRPr="00CD2A45" w:rsidRDefault="00CD2A45" w:rsidP="00CD2A45">
        <w:pPr>
          <w:pStyle w:val="Norm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14F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CD2A45" w:rsidP="00CD2A45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583" w:rsidRDefault="002A4583" w:rsidP="007353FF">
      <w:pPr>
        <w:spacing w:after="0" w:line="240" w:lineRule="auto"/>
      </w:pPr>
      <w:r>
        <w:separator/>
      </w:r>
    </w:p>
  </w:footnote>
  <w:footnote w:type="continuationSeparator" w:id="0">
    <w:p w:rsidR="002A4583" w:rsidRDefault="002A4583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101F2"/>
    <w:rsid w:val="00017EAA"/>
    <w:rsid w:val="00022786"/>
    <w:rsid w:val="000C55D4"/>
    <w:rsid w:val="000E114F"/>
    <w:rsid w:val="00194BEB"/>
    <w:rsid w:val="001C2FA0"/>
    <w:rsid w:val="001D2484"/>
    <w:rsid w:val="001D314A"/>
    <w:rsid w:val="001D53B7"/>
    <w:rsid w:val="001E2B21"/>
    <w:rsid w:val="00211046"/>
    <w:rsid w:val="002A4583"/>
    <w:rsid w:val="002B1147"/>
    <w:rsid w:val="002D46BA"/>
    <w:rsid w:val="00307AF9"/>
    <w:rsid w:val="0031194F"/>
    <w:rsid w:val="00373F78"/>
    <w:rsid w:val="003E1F6F"/>
    <w:rsid w:val="00444540"/>
    <w:rsid w:val="004B5DCD"/>
    <w:rsid w:val="004D3627"/>
    <w:rsid w:val="004E5E32"/>
    <w:rsid w:val="005058EF"/>
    <w:rsid w:val="00513770"/>
    <w:rsid w:val="00593B9E"/>
    <w:rsid w:val="005A2E3C"/>
    <w:rsid w:val="005E0CD5"/>
    <w:rsid w:val="00646259"/>
    <w:rsid w:val="006564C3"/>
    <w:rsid w:val="00680967"/>
    <w:rsid w:val="006D3D86"/>
    <w:rsid w:val="007353FF"/>
    <w:rsid w:val="00741FBF"/>
    <w:rsid w:val="00782165"/>
    <w:rsid w:val="007A7D78"/>
    <w:rsid w:val="007B1E4F"/>
    <w:rsid w:val="007E3D23"/>
    <w:rsid w:val="008C5FF0"/>
    <w:rsid w:val="008D480A"/>
    <w:rsid w:val="008D7C48"/>
    <w:rsid w:val="008F0698"/>
    <w:rsid w:val="009B2938"/>
    <w:rsid w:val="009B2D67"/>
    <w:rsid w:val="009F76F9"/>
    <w:rsid w:val="00A82744"/>
    <w:rsid w:val="00AD631C"/>
    <w:rsid w:val="00AE52F6"/>
    <w:rsid w:val="00B17547"/>
    <w:rsid w:val="00B433E7"/>
    <w:rsid w:val="00C10023"/>
    <w:rsid w:val="00C1419A"/>
    <w:rsid w:val="00CD2A45"/>
    <w:rsid w:val="00E06D1F"/>
    <w:rsid w:val="00E96CC1"/>
    <w:rsid w:val="00EE5BA5"/>
    <w:rsid w:val="00F3079C"/>
    <w:rsid w:val="00F3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00CBE"/>
  <w15:chartTrackingRefBased/>
  <w15:docId w15:val="{DFA3C3D6-89F5-49B3-90B9-968D5A28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A3138-206C-447F-8347-D798C34C0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346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12</cp:revision>
  <dcterms:created xsi:type="dcterms:W3CDTF">2020-09-09T09:43:00Z</dcterms:created>
  <dcterms:modified xsi:type="dcterms:W3CDTF">2020-12-19T20:22:00Z</dcterms:modified>
</cp:coreProperties>
</file>