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EE57F8" w:rsidRDefault="00EE57F8" w:rsidP="007353FF">
      <w:pPr>
        <w:pStyle w:val="Norm"/>
        <w:ind w:firstLine="0"/>
        <w:jc w:val="center"/>
      </w:pPr>
      <w:r>
        <w:t>Лабораторная работа №</w:t>
      </w:r>
      <w:r w:rsidRPr="00EE57F8">
        <w:t>5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r w:rsidR="00EE57F8" w:rsidRPr="00EE57F8">
        <w:t>Синхронизация функциональной и информационной модели программной системы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EE57F8" w:rsidRDefault="00EE57F8" w:rsidP="00C1419A">
      <w:pPr>
        <w:rPr>
          <w:rFonts w:ascii="Times New Roman" w:hAnsi="Times New Roman" w:cs="Times New Roman"/>
          <w:sz w:val="28"/>
          <w:szCs w:val="28"/>
        </w:rPr>
      </w:pPr>
      <w:r w:rsidRPr="00EE57F8">
        <w:rPr>
          <w:rFonts w:ascii="Times New Roman" w:hAnsi="Times New Roman" w:cs="Times New Roman"/>
          <w:sz w:val="28"/>
          <w:szCs w:val="28"/>
        </w:rPr>
        <w:lastRenderedPageBreak/>
        <w:t>Цель работы – изучить процедуру синхронизации функциональной и информационной модели программной системы. Выполнить синхронизацию функциональной и информационной модели программной системы для выбранной предметной области.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EE57F8" w:rsidTr="00EE57F8">
        <w:trPr>
          <w:tblHeader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pPr>
              <w:rPr>
                <w:b/>
              </w:rPr>
            </w:pPr>
            <w:proofErr w:type="spellStart"/>
            <w:r>
              <w:rPr>
                <w:b/>
              </w:rPr>
              <w:t>Arrow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EE57F8" w:rsidRDefault="00EE57F8">
            <w:pPr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Pr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Администраторы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Выбранный вид спорта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Виды спорта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Данные для авторизации/регистрации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Данные о голосовании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Данные о спортивном событии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Спортивные события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ДатаСпортивногоСобытия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МестоСпортивногоСобытия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РезультатСпортивногоСобытия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 xml:space="preserve">Данные, не прошедшие </w:t>
            </w:r>
            <w:proofErr w:type="spellStart"/>
            <w:r>
              <w:t>модерацию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 xml:space="preserve">Информация о </w:t>
            </w:r>
            <w:proofErr w:type="spellStart"/>
            <w:r>
              <w:t>авторизованом</w:t>
            </w:r>
            <w:proofErr w:type="spellEnd"/>
            <w:r>
              <w:t xml:space="preserve"> пользователе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Информация о голосовании в новостном разделе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Новостные записи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ИмяНовостнойЗаписи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КодНовостнойЗаписи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ТекстНовостнойЗаписи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Информация о зарегистрированном пользователе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Информация о награждённом пользователе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Модераторы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Название голосования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Найденные голосования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Организаторы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proofErr w:type="spellStart"/>
            <w:r>
              <w:t>Отсортированнные</w:t>
            </w:r>
            <w:proofErr w:type="spellEnd"/>
            <w:r>
              <w:t xml:space="preserve"> голосования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Отсортированные голосования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Персональные данные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НомерТелефонаПользователя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ПочтаПользователя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ФИОПользователя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Пользователи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ПарольПользователя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Роли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ИмяРоли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lastRenderedPageBreak/>
              <w:t>Результаты голосования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Голоса пользователей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ВыбранныйРезультатСобытия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КодГолосаПользователя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Результаты поиска голосования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Созданное голосование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E57F8" w:rsidRDefault="00EE57F8"/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EE57F8" w:rsidRDefault="00EE57F8">
            <w:r>
              <w:t>Список голосований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E57F8" w:rsidRDefault="00EE57F8">
            <w:r>
              <w:t>Голосования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КодВидаСпорта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КодГолосования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КодПерсональныхДанных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КодПользователя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КодРоли</w:t>
            </w:r>
            <w:proofErr w:type="spellEnd"/>
          </w:p>
        </w:tc>
      </w:tr>
      <w:tr w:rsidR="00EE57F8" w:rsidTr="00EE57F8">
        <w:tc>
          <w:tcPr>
            <w:tcW w:w="31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E57F8" w:rsidRDefault="00EE57F8"/>
        </w:tc>
        <w:tc>
          <w:tcPr>
            <w:tcW w:w="31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E57F8" w:rsidRDefault="00EE57F8"/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EE57F8" w:rsidRDefault="00EE57F8">
            <w:proofErr w:type="spellStart"/>
            <w:r>
              <w:t>КодСпортивногоСобытия</w:t>
            </w:r>
            <w:proofErr w:type="spellEnd"/>
          </w:p>
        </w:tc>
      </w:tr>
    </w:tbl>
    <w:p w:rsidR="00E62DA1" w:rsidRDefault="00E62DA1" w:rsidP="00C141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2DA1" w:rsidSect="00E62DA1">
      <w:footerReference w:type="default" r:id="rId8"/>
      <w:foot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196" w:rsidRDefault="00F97196" w:rsidP="007353FF">
      <w:pPr>
        <w:spacing w:after="0" w:line="240" w:lineRule="auto"/>
      </w:pPr>
      <w:r>
        <w:separator/>
      </w:r>
    </w:p>
  </w:endnote>
  <w:endnote w:type="continuationSeparator" w:id="0">
    <w:p w:rsidR="00F97196" w:rsidRDefault="00F97196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7F8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196" w:rsidRDefault="00F97196" w:rsidP="007353FF">
      <w:pPr>
        <w:spacing w:after="0" w:line="240" w:lineRule="auto"/>
      </w:pPr>
      <w:r>
        <w:separator/>
      </w:r>
    </w:p>
  </w:footnote>
  <w:footnote w:type="continuationSeparator" w:id="0">
    <w:p w:rsidR="00F97196" w:rsidRDefault="00F97196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0E114F"/>
    <w:rsid w:val="00194BEB"/>
    <w:rsid w:val="001C2FA0"/>
    <w:rsid w:val="001D2484"/>
    <w:rsid w:val="001D314A"/>
    <w:rsid w:val="001D53B7"/>
    <w:rsid w:val="001E2B21"/>
    <w:rsid w:val="00211046"/>
    <w:rsid w:val="002A4583"/>
    <w:rsid w:val="002B1147"/>
    <w:rsid w:val="002D46BA"/>
    <w:rsid w:val="00307AF9"/>
    <w:rsid w:val="0031194F"/>
    <w:rsid w:val="00373F78"/>
    <w:rsid w:val="003E1F6F"/>
    <w:rsid w:val="00444540"/>
    <w:rsid w:val="004B5DCD"/>
    <w:rsid w:val="004D3627"/>
    <w:rsid w:val="004E5E32"/>
    <w:rsid w:val="005058EF"/>
    <w:rsid w:val="00513770"/>
    <w:rsid w:val="00593B9E"/>
    <w:rsid w:val="005A2E3C"/>
    <w:rsid w:val="005E0CD5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B2938"/>
    <w:rsid w:val="009B2D67"/>
    <w:rsid w:val="009F76F9"/>
    <w:rsid w:val="00A82744"/>
    <w:rsid w:val="00AD631C"/>
    <w:rsid w:val="00AE52F6"/>
    <w:rsid w:val="00B17547"/>
    <w:rsid w:val="00B433E7"/>
    <w:rsid w:val="00C10023"/>
    <w:rsid w:val="00C1419A"/>
    <w:rsid w:val="00C23095"/>
    <w:rsid w:val="00CD2A45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DDC4A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B9721-39E5-415A-8456-F4ADE99C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360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2020-09-09T09:43:00Z</dcterms:created>
  <dcterms:modified xsi:type="dcterms:W3CDTF">2020-12-22T06:08:00Z</dcterms:modified>
</cp:coreProperties>
</file>