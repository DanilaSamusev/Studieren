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A11F4D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3E3902">
        <w:t>10</w:t>
      </w:r>
    </w:p>
    <w:p w:rsidR="00CD2A45" w:rsidRPr="00CD2A45" w:rsidRDefault="00CD2A45" w:rsidP="003E3902">
      <w:pPr>
        <w:pStyle w:val="Norm"/>
        <w:jc w:val="center"/>
      </w:pPr>
      <w:r>
        <w:t>«</w:t>
      </w:r>
      <w:r w:rsidR="003E3902" w:rsidRPr="003E3902">
        <w:t>Создание sql-скрипта заполнения базы данных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r w:rsidRPr="00C1419A">
        <w:t xml:space="preserve">Мрочек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28"/>
          <w:szCs w:val="28"/>
        </w:rPr>
        <w:lastRenderedPageBreak/>
        <w:t>Цель работы – получение навыков создание sql-с</w:t>
      </w:r>
      <w:r>
        <w:rPr>
          <w:rFonts w:ascii="Times New Roman" w:hAnsi="Times New Roman" w:cs="Times New Roman"/>
          <w:sz w:val="28"/>
          <w:szCs w:val="28"/>
        </w:rPr>
        <w:t>криптов заполнения базы данных.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USE [OstapenkoBBD]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] ON 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([</w:t>
      </w:r>
      <w:r w:rsidRPr="002C6CD8">
        <w:rPr>
          <w:rFonts w:ascii="Times New Roman" w:hAnsi="Times New Roman" w:cs="Times New Roman"/>
          <w:sz w:val="18"/>
          <w:szCs w:val="20"/>
        </w:rPr>
        <w:t>КодРоли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ИмяРоли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]) VALUES (1, N'Admin')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([</w:t>
      </w:r>
      <w:r w:rsidRPr="002C6CD8">
        <w:rPr>
          <w:rFonts w:ascii="Times New Roman" w:hAnsi="Times New Roman" w:cs="Times New Roman"/>
          <w:sz w:val="18"/>
          <w:szCs w:val="20"/>
        </w:rPr>
        <w:t>КодРоли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ИмяРоли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]) VALUES (2, N'Moderator')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([</w:t>
      </w:r>
      <w:r w:rsidRPr="002C6CD8">
        <w:rPr>
          <w:rFonts w:ascii="Times New Roman" w:hAnsi="Times New Roman" w:cs="Times New Roman"/>
          <w:sz w:val="18"/>
          <w:szCs w:val="20"/>
        </w:rPr>
        <w:t>КодРоли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ИмяРоли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]) VALUES (3, N'Organizer')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([</w:t>
      </w:r>
      <w:r w:rsidRPr="002C6CD8">
        <w:rPr>
          <w:rFonts w:ascii="Times New Roman" w:hAnsi="Times New Roman" w:cs="Times New Roman"/>
          <w:sz w:val="18"/>
          <w:szCs w:val="20"/>
        </w:rPr>
        <w:t>КодРоли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ИмяРоли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]) VALUES (4, N'User')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Роли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OFF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] ON 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(1, N'gJtNOELPOzpn', N'12345678',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(2, N'YLZAWrVPIA', N'MbfNVqW3R',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(3, N'AKwWrDKgqI', N'nSXiUMwv4t',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(4, N'ckRIjQTggw', N'5MB1JJA48Mn',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(5, N'KUKmDfDkf', N'ehptXGr6cR',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(6, N'JXNDIoXLpI', N'26hPoIm9',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(7, N'UxjoiOIFwbTY', N'odGFTMBXM',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(8, N'zbMEAfdGdDS', N'I9zws0fSOfDm',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(9, N'DEabvVroW', N'dI9uctLl',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(10, N'XayVQufjwpyg', N'DZi1QaQB4',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(11, N'gcTKJfpq', N'kd9u2AoO9',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(12, N'QbeKhdAFbkKI', N'OU11UcwKRZd0',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(13, N'lGfOiatG', N'wwQDqZ42D',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(14, N'OXAtzcLhIg', N't1UUO6knVC',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(15, N'cKXqFNCi', N'yjXgWod6jVgk',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(16, N'NOVvcqMfuxPw', N'Dybwyo4nBu',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lastRenderedPageBreak/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(17, N'nMHKoeYutbe', N'z08YDhl8',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(18, N'bbjoJVYL', N'HxDtXJlQwT4',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(19, N'PABERIPfm', N'H3HPVnpg7',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(20, N'RDoWKjvYY', N'noPgWf5s',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(21, N'wTmrmBPdq', N'jYx9FkiO',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(22, N'brlYYMFGXVI', N'2eqhpviwq8i',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(23, N'HQMFmEYFO', N'wRf8AOTrn6L4',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(24, N'zASvOKRPsmoB', N'KeKu2emPBe',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(25, N'aRQyydoBCCh', N'I5zUyaoxA8',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(26, N'VehOLElXf', N'6H14MEXqwIm',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(27, N'lFdyvoHcWaFg', N'VGO2oTvUk',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(28, N'oWFabZuwyli', N'Bp5PztDHOtI',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(29, N'fkBhhDdEifKV', N'X3sxIXrKhA',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(30, N'iAuafHHpsssF', N'oTDZX0TEe2',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(31, N'KylunUuFQE', N'5ByxFedfu',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(32, N'voXbcDJL', N'yyjL9qBNcQ60',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(33, N'btZzWSebDmr', N'GvmJfHufd',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(34, N'bEsfSosq', N'ExgyKIDh1G',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(35, N'tSvoerjfMp', N'qVUEO9Iq1cD',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(36, N'gVCRZlXUqTC', N'si2TLyO0',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(37, N'NxUkewJOQV', N'KTUNSrq5P',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(38, N'hadKsbuw', N'4keQPH4H7bo',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(39, N'xHbFBbGhQXAH', N'r0soGIpsidF',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(40, N'pirKGFjCaTLM', N'V1zrvHSlbt',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(41, N'qvaftvXLfF', N'KDHcBGhG',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lastRenderedPageBreak/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(42, N'OiCpcxtUCp', N'NhcUVebXF',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(43, N'uTiUpNnXoQt', N'0RUCuNICLp',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(44, N'lKGleEjfJcV', N'30yrYayf',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(45, N'YCtacZqJfEAH', N'b1Mr3nPVMHg',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(46, N'YGKYIRFVCQeW', N'V4thp0NFs4LR',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(47, N'OQSKcSxnw', N'Khdcw3crb',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(48, N'TNvOZjBgKyo', N'y5d96ynq39FX',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(49, N'yZHAKQZV', N'59jZbQlXfvcj',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Пользователи] ([КодПользователя], [ИмяПользователя], [ПарольПользователя], [КодРоли]) VALUES (50, N'OEQLarUciJJ', N'lsPD42u7',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Пользователи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OFF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ВидыСпорта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] ON 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ВидыСпорта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([</w:t>
      </w:r>
      <w:r w:rsidRPr="002C6CD8">
        <w:rPr>
          <w:rFonts w:ascii="Times New Roman" w:hAnsi="Times New Roman" w:cs="Times New Roman"/>
          <w:sz w:val="18"/>
          <w:szCs w:val="20"/>
        </w:rPr>
        <w:t>КодВидаСпорта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ИмяВидаСпорта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]) VALUES (1, N'</w:t>
      </w:r>
      <w:r w:rsidRPr="002C6CD8">
        <w:rPr>
          <w:rFonts w:ascii="Times New Roman" w:hAnsi="Times New Roman" w:cs="Times New Roman"/>
          <w:sz w:val="18"/>
          <w:szCs w:val="20"/>
        </w:rPr>
        <w:t>Футбол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ВидыСпорта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([</w:t>
      </w:r>
      <w:r w:rsidRPr="002C6CD8">
        <w:rPr>
          <w:rFonts w:ascii="Times New Roman" w:hAnsi="Times New Roman" w:cs="Times New Roman"/>
          <w:sz w:val="18"/>
          <w:szCs w:val="20"/>
        </w:rPr>
        <w:t>КодВидаСпорта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ИмяВидаСпорта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]) VALUES (2, N'</w:t>
      </w:r>
      <w:r w:rsidRPr="002C6CD8">
        <w:rPr>
          <w:rFonts w:ascii="Times New Roman" w:hAnsi="Times New Roman" w:cs="Times New Roman"/>
          <w:sz w:val="18"/>
          <w:szCs w:val="20"/>
        </w:rPr>
        <w:t>Баскетбол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ВидыСпорта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([</w:t>
      </w:r>
      <w:r w:rsidRPr="002C6CD8">
        <w:rPr>
          <w:rFonts w:ascii="Times New Roman" w:hAnsi="Times New Roman" w:cs="Times New Roman"/>
          <w:sz w:val="18"/>
          <w:szCs w:val="20"/>
        </w:rPr>
        <w:t>КодВидаСпорта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ИмяВидаСпорта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]) VALUES (3, N'</w:t>
      </w:r>
      <w:r w:rsidRPr="002C6CD8">
        <w:rPr>
          <w:rFonts w:ascii="Times New Roman" w:hAnsi="Times New Roman" w:cs="Times New Roman"/>
          <w:sz w:val="18"/>
          <w:szCs w:val="20"/>
        </w:rPr>
        <w:t>Волейбол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ВидыСпорта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([</w:t>
      </w:r>
      <w:r w:rsidRPr="002C6CD8">
        <w:rPr>
          <w:rFonts w:ascii="Times New Roman" w:hAnsi="Times New Roman" w:cs="Times New Roman"/>
          <w:sz w:val="18"/>
          <w:szCs w:val="20"/>
        </w:rPr>
        <w:t>КодВидаСпорта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ИмяВидаСпорта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]) VALUES (4, N'</w:t>
      </w:r>
      <w:r w:rsidRPr="002C6CD8">
        <w:rPr>
          <w:rFonts w:ascii="Times New Roman" w:hAnsi="Times New Roman" w:cs="Times New Roman"/>
          <w:sz w:val="18"/>
          <w:szCs w:val="20"/>
        </w:rPr>
        <w:t>Хоккей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ВидыСпорта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([</w:t>
      </w:r>
      <w:r w:rsidRPr="002C6CD8">
        <w:rPr>
          <w:rFonts w:ascii="Times New Roman" w:hAnsi="Times New Roman" w:cs="Times New Roman"/>
          <w:sz w:val="18"/>
          <w:szCs w:val="20"/>
        </w:rPr>
        <w:t>КодВидаСпорта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ИмяВидаСпорта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]) VALUES (5, N'</w:t>
      </w:r>
      <w:r w:rsidRPr="002C6CD8">
        <w:rPr>
          <w:rFonts w:ascii="Times New Roman" w:hAnsi="Times New Roman" w:cs="Times New Roman"/>
          <w:sz w:val="18"/>
          <w:szCs w:val="20"/>
        </w:rPr>
        <w:t>Бейсбол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ВидыСпорта] ([КодВидаСпорта], [ИмяВидаСпорта]) VALUES (6, N'Водное поло')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ВидыСпорта] ([КодВидаСпорта], [ИмяВидаСпорта]) VALUES (7, N'Гандбол')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ВидыСпорта] ([КодВидаСпорта], [ИмяВидаСпорта]) VALUES (8, N'Кёрлинг')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ВидыСпорта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OFF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СпортивныеСобытия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] ON 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СпортивныеСобытия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([</w:t>
      </w:r>
      <w:r w:rsidRPr="002C6CD8">
        <w:rPr>
          <w:rFonts w:ascii="Times New Roman" w:hAnsi="Times New Roman" w:cs="Times New Roman"/>
          <w:sz w:val="18"/>
          <w:szCs w:val="20"/>
        </w:rPr>
        <w:t>КодСпортивногоСобытия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ИмяСпортивногоСобытия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ДатаСпортивногоСобытия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МестоСпортивногоСобытия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РезультатСпортивногоСобытия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], [</w:t>
      </w:r>
      <w:r w:rsidRPr="002C6CD8">
        <w:rPr>
          <w:rFonts w:ascii="Times New Roman" w:hAnsi="Times New Roman" w:cs="Times New Roman"/>
          <w:sz w:val="18"/>
          <w:szCs w:val="20"/>
        </w:rPr>
        <w:t>КодВидаСпорта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]) VALUES (1, N'</w:t>
      </w:r>
      <w:r w:rsidRPr="002C6CD8">
        <w:rPr>
          <w:rFonts w:ascii="Times New Roman" w:hAnsi="Times New Roman" w:cs="Times New Roman"/>
          <w:sz w:val="18"/>
          <w:szCs w:val="20"/>
        </w:rPr>
        <w:t>Чемпионат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r w:rsidRPr="002C6CD8">
        <w:rPr>
          <w:rFonts w:ascii="Times New Roman" w:hAnsi="Times New Roman" w:cs="Times New Roman"/>
          <w:sz w:val="18"/>
          <w:szCs w:val="20"/>
        </w:rPr>
        <w:t>Беларуси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r w:rsidRPr="002C6CD8">
        <w:rPr>
          <w:rFonts w:ascii="Times New Roman" w:hAnsi="Times New Roman" w:cs="Times New Roman"/>
          <w:sz w:val="18"/>
          <w:szCs w:val="20"/>
        </w:rPr>
        <w:t>полуфинал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', CAST(N'2020-11-18' AS Date), N'</w:t>
      </w:r>
      <w:r w:rsidRPr="002C6CD8">
        <w:rPr>
          <w:rFonts w:ascii="Times New Roman" w:hAnsi="Times New Roman" w:cs="Times New Roman"/>
          <w:sz w:val="18"/>
          <w:szCs w:val="20"/>
        </w:rPr>
        <w:t>Беларусь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', N'</w:t>
      </w:r>
      <w:r w:rsidRPr="002C6CD8">
        <w:rPr>
          <w:rFonts w:ascii="Times New Roman" w:hAnsi="Times New Roman" w:cs="Times New Roman"/>
          <w:sz w:val="18"/>
          <w:szCs w:val="20"/>
        </w:rPr>
        <w:t>Победа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r w:rsidRPr="002C6CD8">
        <w:rPr>
          <w:rFonts w:ascii="Times New Roman" w:hAnsi="Times New Roman" w:cs="Times New Roman"/>
          <w:sz w:val="18"/>
          <w:szCs w:val="20"/>
        </w:rPr>
        <w:t>команды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 1',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СпортивныеСобытия] ([КодСпортивногоСобытия], [ИмяСпортивногоСобытия], [ДатаСпортивногоСобытия], [МестоСпортивногоСобытия], [РезультатСпортивногоСобытия], [КодВидаСпорта]) VALUES (2, N'Чемпионат России финал', CAST(N'2020-04-23' AS Date), N'Россия', N'Победа команды 2',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СпортивныеСобытия] ([КодСпортивногоСобытия], [ИмяСпортивногоСобытия], [ДатаСпортивногоСобытия], [МестоСпортивногоСобытия], [РезультатСпортивногоСобытия], [КодВидаСпорта]) VALUES (4, N'Чемпионат Европы четвертьфинал 1', CAST(N'2021-04-30' AS Date), N'Польша', NULL,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СпортивныеСобытия] ([КодСпортивногоСобытия], [ИмяСпортивногоСобытия], [ДатаСпортивногоСобытия], [МестоСпортивногоСобытия], [РезультатСпортивногоСобытия], [КодВидаСпорта]) VALUES (5, N'Чемпионат Европы четвертьфинал 2', CAST(N'2021-05-02' AS Date), N'Польша', NULL,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СпортивныеСобытия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OFF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lastRenderedPageBreak/>
        <w:t>GO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Голосования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] ON 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Голосования] ([КодГолосования], [КодСпортивногоСобытия], [КодПользователя]) VALUES (1, 1,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Голосования] ([КодГолосования], [КодСпортивногоСобытия], [КодПользователя]) VALUES (2, 2, 22)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Голосования] ([КодГолосования], [КодСпортивногоСобытия], [КодПользователя]) VALUES (3, 4,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Голосования] ([КодГолосования], [КодСпортивногоСобытия], [КодПользователя]) VALUES (4, 5, 10)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Голосования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OFF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НовостныеЗаписи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] ON 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НовостныеЗаписи] ([КодНовостнойЗаписи], [ИмяНовостнойЗаписи], [ТекстНовостнойЗаписи], [КодГолосования], [КодПользователя]) VALUES (1, N'Новое голование', N'Добавлено новое голосование', 1, NULL)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НовостныеЗаписи] ([КодНовостнойЗаписи], [ИмяНовостнойЗаписи], [ТекстНовостнойЗаписи], [КодГолосования], [КодПользователя]) VALUES (2, N'Голосование завершено', N'Голосвание завершилось', 1, NULL)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НовостныеЗаписи] ([КодНовостнойЗаписи], [ИмяНовостнойЗаписи], [ТекстНовостнойЗаписи], [КодГолосования], [КодПользователя]) VALUES (3, N'Скоро завершается голования!', N'Просим всех принять участие в голосовании!', 2, 22)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НовостныеЗаписи] ([КодНовостнойЗаписи], [ИмяНовостнойЗаписи], [ТекстНовостнойЗаписи], [КодГолосования], [КодПользователя]) VALUES (4, N'Игрок дисквалифицирован', N'Игрока ххх дисквалифицировали за нарушение правил', NULL, 10)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НовостныеЗаписи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OFF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] ON 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(1, N'Савенко Оливер Платонович', N'+375291234567', N'ugpd3x@yandex.ru',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(2, N'Сасько Назар Михайлович', N'+375325903045', N'e93sh@yandex.ru',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(5, N'Лихачёв Назар Алексеевич', N'+375441923666', N's66exwsc@gmail.com',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(6, N'Яровой Люций Эдуардович', N'+375815323754', N'1h9gileo@mail.ru',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(7, N'Петровский Йоханес Платонович', N'+375089670974', N'2ngd1g2q@yandex.ru', 5)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(8, N'Попов Ян Фёдорович', N'+375180382649', N'bk8nvi@gmail.com', 6)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(9, N'Сидоров Яков Андреевич', N'+375474017382', N'31w67c3@mail.ru', 7)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(10, N'Галкин Антонин Фёдорович', N'+375636593690', N'385k0t@yandex.ru', 8)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(11, N'Архипов Болеслав Валериевич', N'+375529567832', N'58a_@gmail.com', 9)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(12, N'Бирюков Роберт Артёмович', N'+375676177806', N'j9kl2ok@mail.ru', 10)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lastRenderedPageBreak/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(13, N'Аксёнов Чарльз Петрович', N'+375824474843', N'cc5o@yandex.ru', 11)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(14, N'Карпов Устин Максимович', N'+375492458231', N'c7qgs4@gmail.com', 12)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(15, N'Лановой Йомер Фёдорович', N'+375171788579', N'ci_v@mail.ru', 13)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(16, N'Артемьев Данила Платонович', N'+375884332716', N'583psp@yandex.ru', 14)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(17, N'Гордеев Харитон Андреевич', N'+375111356189', N'tjevl@gmail.com', 15)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(18, N'Большаков Цезарь Владимирович', N'+375310599446', N'fa3c@mail.ru', 16)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(19, N'Федосеев Эрик Иванович', N'+375652096268', N'bcsy@yandex.ru', 17)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(20, N'Матвеев Харитон Дмитриевич', N'+375890926534', N'uxvo@gmail.com', 18)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(21, N'Гончар Иосиф Алексеевич', N'+375687636571', N'kgl6@mail.ru', 19)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(22, N'Шевченко Леон Станиславович', N'+375087396923', N'zanbxcwi@yandex.ru', 20)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(23, N'Лукин Макар Алексеевич', N'+375116118772', N'b6jj@gmail.com', 21)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(24, N'Григорьев Савва Вадимович', N'+375280943600', N'oewk@mail.ru', 22)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(25, N'Гайчук Любомир Валериевич', N'+375215955657', N'gqjmgprm@yandex.ru', 23)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(26, N'Шевченко Павел Алексеевич', N'+375282993870', N'bdsfvp4s@gmail.com', 24)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(27, N'Савельев Цезарь Викторович', N'+375028123583', N'om5f@mail.ru', 25)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(28, N'Афанасьев Степан Михайлович', N'+375658253728', N'30z8x1w_@yandex.ru', 26)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(29, N'Андрейко Владимир Романович', N'+375213403780', N'pk4g@gmail.com', 27)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(30, N'Кошелев Мирослав Григорьевич', N'+375911823172', N'r_rnh@mail.ru', 28)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(31, N'Комаров Влад Ярославович', N'+375391217599', N'rk0x6lp@yandex.ru', 29)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(32, N'Голубев Михаил Артёмович', N'+375425765043', N'kou1wtdv@gmail.com', 30)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lastRenderedPageBreak/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(33, N'Шарапов Ефрем Станиславович', N'+375222405723', N'10tsx@mail.ru', 31)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(34, N'Рымар Яков Фёдорович', N'+375870992651', N'n9on@yandex.ru', 32)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(35, N'Вальковский Филипп Васильевич', N'+375968434949', N'5fbkf@gmail.com', 33)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(36, N'Сусаренко Станислав Анатолиевич', N'+375526867440', N'qf3h8b@mail.ru', 34)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(37, N'Гурьев Корнелий Викторович', N'+375585574749', N'4meiicj@yandex.ru', 35)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(38, N'Сафонов Остин Платонович', N'+375084928322', N'vz22xs@gmail.com', 36)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(39, N'Тетерин Святослав Григорьевич', N'+375585261906', N'nu8dei@mail.ru', 37)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(40, N'Селезнёв Болеслав Михайлович', N'+375818366830', N'z2eg@yandex.ru', 38)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(41, N'Яценюк Людовик Александрович', N'+375216709542', N'8ehjv_5a@gmail.com', 39)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(42, N'Громов Людвиг Борисович', N'+375776302503', N'pdw33@mail.ru', 40)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(43, N'Хижняк Юлиан Данилович', N'+375012858431', N'd4oimxu@yandex.ru', 41)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(44, N'Житар Шерлок Данилович', N'+375146716761', N'9_67pyk@gmail.com', 42)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(45, N'Забужко Степан Брониславович', N'+375597127477', N'4vnvrz@mail.ru', 43)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(46, N'Морозов Спартак Богданович', N'+375979154907', N'qmavar@yandex.ru', 44)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(47, N'Несвитайло Григорий Ярославович', N'+375485167734', N'ziw7lda@gmail.com', 45)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(48, N'Предыбайло Шарль Станиславович', N'+375398000758', N'51vap0l@mail.ru', 46)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(49, N'Шилов Зигмунд Данилович', N'+375273189689', N'wciu3@yandex.ru', 47)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(50, N'Шуфрич Зигмунд Евгеньевич', N'+375042659332', N'qe2_nq3@gmail.com', 48)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(51, N'Меркушев Виль Борисович', N'+375257068133', N'sd8z3@mail.ru', 49)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lastRenderedPageBreak/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ПерсональныеДанные] ([КодПерсональныхДанных], [ФИОПользователя], [НомерТелефонаПользователя], [ПочтаПользователя], [КодПользователя]) VALUES (52, N'Ефремов Станислав Иванович', N'+375957276235', N'c7qgs4@yandex.ru', 50)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ПерсональныеДанные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OFF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] ON 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(1, N'Победа команды 1', 1,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(2, N'Победа команды 2', 1, 16)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(3, N'Победа команды 2', 1, 28)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(4, N'Победа команды 2', 1, 29)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(5, N'Победа команды 1', 1, 47)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(6, N'Победа команды 2', 2, 50)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(7, N'Победа команды 1', 2, 45)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(8, N'Победа команды 1', 2, 42)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(9, N'Победа команды 1', 2, 28)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(10, N'Победа команды 2', 3, 42)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(11, N'Победа команды 1', 3, 39)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(12, N'Победа команды 2', 3, 33)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ГолосаПользователей] ([КодГолосаПользователя], [ВыбранныйРезультатСобытия], [КодГолосования], [КодПользователя]) VALUES (13, N'Победа команды 1', 4, 38)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ГолосаПользователей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OFF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] ON 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(1, N'Динамо Минск',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(2, N'Спартак Москва',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(3, N'Зенит',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(4, N'Челси',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(5, N'Манчестер Юнайтед',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(6, N'Атланта Хоукс',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(7, N'Денвер Наггетс',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(8, N'Миннесота Тимбервулвз',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(9, N'Чикаго Буллз',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lastRenderedPageBreak/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(10, N'Эль-Джаиш',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(11, N'Зенит Казань',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(12, N'Локомотив-Изумруд',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(13, N'Баффало Сэйбрз',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(14, N'Филадельфия Флайерз',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(15, N'Колорадо Эвеланш',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(16, N'Ванкувер Кэнакс',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(17, N'Нью-Йорк Янкиз', 5)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(18, N'Лос-Анджелес Доджерс', 5)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(19, N'Сан-Франциско Джайентс', 5)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(20, N'СКА-Минск', 7)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(21, N'Синтез-Казань', 6)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Команды] ([КодКоманды], [ИмяКоманды], [КодВидаСпорта]) VALUES (22, N'Ростов-Дон', 7)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OFF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GO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КомандыВСпортивномСобытии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 xml:space="preserve">] ON 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КомандыВСпортивномСобытии] ([КодКомандыВСпортивномСобытии], [КодСпортивногоСобытия], [КодКоманды]) VALUES (1, 1, 1)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КомандыВСпортивномСобытии] ([КодКомандыВСпортивномСобытии], [КодСпортивногоСобытия], [КодКоманды]) VALUES (2, 1, 2)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КомандыВСпортивномСобытии] ([КодКомандыВСпортивномСобытии], [КодСпортивногоСобытия], [КодКоманды]) VALUES (3, 2, 3)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КомандыВСпортивномСобытии] ([КодКомандыВСпортивномСобытии], [КодСпортивногоСобытия], [КодКоманды]) V</w:t>
      </w:r>
      <w:bookmarkStart w:id="0" w:name="_GoBack"/>
      <w:bookmarkEnd w:id="0"/>
      <w:r w:rsidRPr="002C6CD8">
        <w:rPr>
          <w:rFonts w:ascii="Times New Roman" w:hAnsi="Times New Roman" w:cs="Times New Roman"/>
          <w:sz w:val="18"/>
          <w:szCs w:val="20"/>
        </w:rPr>
        <w:t>ALUES (4, 2, 4)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КомандыВСпортивномСобытии] ([КодКомандыВСпортивномСобытии], [КодСпортивногоСобытия], [КодКоманды]) VALUES (8, 4, 7)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КомандыВСпортивномСобытии] ([КодКомандыВСпортивномСобытии], [КодСпортивногоСобытия], [КодКоманды]) VALUES (9, 4, 6)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КомандыВСпортивномСобытии] ([КодКомандыВСпортивномСобытии], [КодСпортивногоСобытия], [КодКоманды]) VALUES (10, 5, 8)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INSERT [dbo</w:t>
      </w:r>
      <w:proofErr w:type="gramStart"/>
      <w:r w:rsidRPr="002C6CD8">
        <w:rPr>
          <w:rFonts w:ascii="Times New Roman" w:hAnsi="Times New Roman" w:cs="Times New Roman"/>
          <w:sz w:val="18"/>
          <w:szCs w:val="20"/>
        </w:rPr>
        <w:t>].[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КомандыВСпортивномСобытии] ([КодКомандыВСпортивномСобытии], [КодСпортивногоСобытия], [КодКоманды]) VALUES (11, 5, 9)</w:t>
      </w:r>
    </w:p>
    <w:p w:rsidR="002C6CD8" w:rsidRPr="002C6CD8" w:rsidRDefault="002C6CD8" w:rsidP="002C6CD8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2C6CD8">
        <w:rPr>
          <w:rFonts w:ascii="Times New Roman" w:hAnsi="Times New Roman" w:cs="Times New Roman"/>
          <w:sz w:val="18"/>
          <w:szCs w:val="20"/>
          <w:lang w:val="en-US"/>
        </w:rPr>
        <w:t>SET IDENTITY_INSERT [dbo]</w:t>
      </w:r>
      <w:proofErr w:type="gramStart"/>
      <w:r w:rsidRPr="002C6CD8">
        <w:rPr>
          <w:rFonts w:ascii="Times New Roman" w:hAnsi="Times New Roman" w:cs="Times New Roman"/>
          <w:sz w:val="18"/>
          <w:szCs w:val="20"/>
          <w:lang w:val="en-US"/>
        </w:rPr>
        <w:t>.[</w:t>
      </w:r>
      <w:proofErr w:type="gramEnd"/>
      <w:r w:rsidRPr="002C6CD8">
        <w:rPr>
          <w:rFonts w:ascii="Times New Roman" w:hAnsi="Times New Roman" w:cs="Times New Roman"/>
          <w:sz w:val="18"/>
          <w:szCs w:val="20"/>
        </w:rPr>
        <w:t>КомандыВСпортивномСобытии</w:t>
      </w:r>
      <w:r w:rsidRPr="002C6CD8">
        <w:rPr>
          <w:rFonts w:ascii="Times New Roman" w:hAnsi="Times New Roman" w:cs="Times New Roman"/>
          <w:sz w:val="18"/>
          <w:szCs w:val="20"/>
          <w:lang w:val="en-US"/>
        </w:rPr>
        <w:t>] OFF</w:t>
      </w:r>
    </w:p>
    <w:p w:rsidR="002C6CD8" w:rsidRPr="00A11F4D" w:rsidRDefault="002C6CD8" w:rsidP="002C6CD8">
      <w:pPr>
        <w:rPr>
          <w:rFonts w:ascii="Times New Roman" w:hAnsi="Times New Roman" w:cs="Times New Roman"/>
          <w:sz w:val="18"/>
          <w:szCs w:val="20"/>
        </w:rPr>
      </w:pPr>
      <w:r w:rsidRPr="002C6CD8">
        <w:rPr>
          <w:rFonts w:ascii="Times New Roman" w:hAnsi="Times New Roman" w:cs="Times New Roman"/>
          <w:sz w:val="18"/>
          <w:szCs w:val="20"/>
        </w:rPr>
        <w:t>GO</w:t>
      </w:r>
    </w:p>
    <w:p w:rsidR="00A11F4D" w:rsidRPr="00A11F4D" w:rsidRDefault="00A11F4D" w:rsidP="00A11F4D">
      <w:pPr>
        <w:rPr>
          <w:rFonts w:ascii="Times New Roman" w:hAnsi="Times New Roman" w:cs="Times New Roman"/>
          <w:sz w:val="18"/>
          <w:szCs w:val="20"/>
        </w:rPr>
      </w:pPr>
    </w:p>
    <w:sectPr w:rsidR="00A11F4D" w:rsidRPr="00A11F4D" w:rsidSect="00E62DA1">
      <w:footerReference w:type="default" r:id="rId8"/>
      <w:footerReference w:type="firs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C42" w:rsidRDefault="00193C42" w:rsidP="007353FF">
      <w:pPr>
        <w:spacing w:after="0" w:line="240" w:lineRule="auto"/>
      </w:pPr>
      <w:r>
        <w:separator/>
      </w:r>
    </w:p>
  </w:endnote>
  <w:endnote w:type="continuationSeparator" w:id="0">
    <w:p w:rsidR="00193C42" w:rsidRDefault="00193C42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CD8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C42" w:rsidRDefault="00193C42" w:rsidP="007353FF">
      <w:pPr>
        <w:spacing w:after="0" w:line="240" w:lineRule="auto"/>
      </w:pPr>
      <w:r>
        <w:separator/>
      </w:r>
    </w:p>
  </w:footnote>
  <w:footnote w:type="continuationSeparator" w:id="0">
    <w:p w:rsidR="00193C42" w:rsidRDefault="00193C42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376B7"/>
    <w:rsid w:val="000C55D4"/>
    <w:rsid w:val="000E114F"/>
    <w:rsid w:val="000F736C"/>
    <w:rsid w:val="001067AF"/>
    <w:rsid w:val="00187590"/>
    <w:rsid w:val="00193C42"/>
    <w:rsid w:val="00194BEB"/>
    <w:rsid w:val="001C2FA0"/>
    <w:rsid w:val="001D2484"/>
    <w:rsid w:val="001D314A"/>
    <w:rsid w:val="001D53B7"/>
    <w:rsid w:val="001D680D"/>
    <w:rsid w:val="001E2B21"/>
    <w:rsid w:val="00211046"/>
    <w:rsid w:val="00252AEA"/>
    <w:rsid w:val="002A4583"/>
    <w:rsid w:val="002B1147"/>
    <w:rsid w:val="002C6CD8"/>
    <w:rsid w:val="002D46BA"/>
    <w:rsid w:val="00307AF9"/>
    <w:rsid w:val="0031194F"/>
    <w:rsid w:val="00373F78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20A67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76F9"/>
    <w:rsid w:val="00A11F4D"/>
    <w:rsid w:val="00A82744"/>
    <w:rsid w:val="00AD631C"/>
    <w:rsid w:val="00AE52F6"/>
    <w:rsid w:val="00B140C2"/>
    <w:rsid w:val="00B17547"/>
    <w:rsid w:val="00B433E7"/>
    <w:rsid w:val="00BF50E4"/>
    <w:rsid w:val="00C10023"/>
    <w:rsid w:val="00C1419A"/>
    <w:rsid w:val="00C23095"/>
    <w:rsid w:val="00CC45A7"/>
    <w:rsid w:val="00CD2A45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07DC6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C6321-1D43-4840-82D4-856793C9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408</TotalTime>
  <Pages>9</Pages>
  <Words>4365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11</cp:revision>
  <dcterms:created xsi:type="dcterms:W3CDTF">2020-09-09T09:43:00Z</dcterms:created>
  <dcterms:modified xsi:type="dcterms:W3CDTF">2020-12-25T12:25:00Z</dcterms:modified>
</cp:coreProperties>
</file>