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</w:t>
      </w:r>
      <w:r w:rsidR="008B3AD6">
        <w:t>2</w:t>
      </w:r>
      <w:r>
        <w:t xml:space="preserve">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8B3AD6">
      <w:pPr>
        <w:pStyle w:val="Norm"/>
        <w:ind w:firstLine="0"/>
        <w:jc w:val="center"/>
      </w:pPr>
      <w:r>
        <w:t>«</w:t>
      </w:r>
      <w:r w:rsidR="008B3AD6">
        <w:t>Алгоритмы вычерчивания отрезков прямых</w:t>
      </w:r>
      <w:r>
        <w:t>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Вариант №4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152506" w:rsidP="00152506">
      <w:pPr>
        <w:pStyle w:val="Norm"/>
        <w:ind w:firstLine="0"/>
        <w:jc w:val="right"/>
      </w:pPr>
      <w:r>
        <w:t>Остапенко А. К.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Default="00152506" w:rsidP="00152506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</w:t>
      </w:r>
      <w:r w:rsidR="00550DF0">
        <w:t xml:space="preserve"> для отображения объекта №1</w:t>
      </w:r>
      <w:r w:rsidRPr="00152506">
        <w:t>.</w:t>
      </w:r>
    </w:p>
    <w:p w:rsidR="00550DF0" w:rsidRDefault="00550DF0" w:rsidP="00152506">
      <w:pPr>
        <w:pStyle w:val="Norm"/>
      </w:pPr>
    </w:p>
    <w:p w:rsidR="00550DF0" w:rsidRDefault="00550DF0" w:rsidP="00152506">
      <w:pPr>
        <w:pStyle w:val="Norm"/>
      </w:pPr>
      <w:r w:rsidRPr="00550DF0">
        <w:rPr>
          <w:noProof/>
          <w:lang w:eastAsia="ru-RU"/>
        </w:rPr>
        <w:drawing>
          <wp:inline distT="0" distB="0" distL="0" distR="0" wp14:anchorId="299FEAC9" wp14:editId="2E580231">
            <wp:extent cx="1733792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0" w:rsidRPr="00152506" w:rsidRDefault="00550DF0" w:rsidP="00152506">
      <w:pPr>
        <w:pStyle w:val="Norm"/>
      </w:pPr>
    </w:p>
    <w:p w:rsidR="00152506" w:rsidRDefault="00152506" w:rsidP="00550DF0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550DF0" w:rsidRDefault="00550DF0" w:rsidP="00550DF0">
      <w:pPr>
        <w:pStyle w:val="Norm"/>
        <w:rPr>
          <w:noProof/>
          <w:lang w:eastAsia="ru-RU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D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50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D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50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550DF0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0DF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50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 rhombus;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ConditionCheker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CreateFigureButton_Click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ResolutionTextBox.Text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WriteableBitmap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96, 96, PixelFormats.Bgr32,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bitmap;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CreateFigure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rhombus.Lines.Length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-(1.0 / 2.0);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[index].Y1 -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[index].Y2) / (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[index].X1 -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[index].X2);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0;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[index].X1 &lt;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[index].X2)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[index].X1;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[index].X2;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[index].Y1;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index].Y2;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[index].X1;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[index].X2;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 =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index].Y1;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(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rhombus.Lines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[index].Y2;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ConditionCheker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isLineEnded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y2)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y &lt; y2 &amp;&amp; x &gt; x2;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() =&gt; y &gt; y2 &amp;&amp; x &gt; x2;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yCrement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isLineEnded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FillPixel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bitmap, x, y);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err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+=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delta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err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&gt; 0)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    y +=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yCrement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   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err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>--;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        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FillPixel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WriteableBitmap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bitmap, 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255;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255;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255;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colorData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blue, green, red, 255 };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Int32Rect(x, y, 1, 1);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bitmap.WritePixels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colorData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, 4, 0);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CreateFigure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] lines =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Line(0,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0),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0,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2),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imageWidth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, 0, _</w:t>
      </w:r>
      <w:proofErr w:type="spellStart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imageHeight</w:t>
      </w:r>
      <w:proofErr w:type="spell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F0" w:rsidRDefault="00550DF0" w:rsidP="00550DF0">
      <w:pPr>
        <w:pStyle w:val="Norm"/>
        <w:rPr>
          <w:noProof/>
          <w:lang w:eastAsia="ru-RU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Line[] Lines {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(Line[] lines)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 = lines;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DF0" w:rsidRDefault="00550DF0" w:rsidP="00550DF0">
      <w:pPr>
        <w:pStyle w:val="Norm"/>
        <w:rPr>
          <w:noProof/>
          <w:lang w:eastAsia="ru-RU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{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{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DF0" w:rsidRP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DF0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550D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x1;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y1;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x2;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y2;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0DF0" w:rsidRDefault="00550DF0" w:rsidP="0055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506" w:rsidRDefault="00152506" w:rsidP="00550DF0">
      <w:pPr>
        <w:pStyle w:val="Norm"/>
        <w:ind w:firstLine="0"/>
      </w:pPr>
    </w:p>
    <w:p w:rsidR="00152506" w:rsidRDefault="00152506" w:rsidP="00152506">
      <w:pPr>
        <w:pStyle w:val="Norm"/>
      </w:pPr>
      <w:r w:rsidRPr="00152506">
        <w:t>Блок-схема алгоритма:</w:t>
      </w:r>
    </w:p>
    <w:p w:rsidR="00E25C26" w:rsidRDefault="00E25C26" w:rsidP="00152506">
      <w:pPr>
        <w:pStyle w:val="Norm"/>
      </w:pPr>
    </w:p>
    <w:p w:rsidR="00E25C26" w:rsidRPr="00152506" w:rsidRDefault="00E25C26" w:rsidP="00152506">
      <w:pPr>
        <w:pStyle w:val="Norm"/>
      </w:pP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Результат работы программы:</w:t>
      </w:r>
    </w:p>
    <w:p w:rsidR="00152506" w:rsidRPr="00152506" w:rsidRDefault="00152506" w:rsidP="00152506">
      <w:pPr>
        <w:pStyle w:val="Norm"/>
      </w:pPr>
    </w:p>
    <w:p w:rsidR="00152506" w:rsidRPr="00152506" w:rsidRDefault="00550DF0" w:rsidP="00152506">
      <w:pPr>
        <w:pStyle w:val="Norm"/>
      </w:pPr>
      <w:r>
        <w:rPr>
          <w:noProof/>
          <w:lang w:eastAsia="ru-RU"/>
        </w:rPr>
        <w:lastRenderedPageBreak/>
        <w:drawing>
          <wp:inline distT="0" distB="0" distL="0" distR="0" wp14:anchorId="7554F8DA" wp14:editId="2400DBF2">
            <wp:extent cx="4743450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06" w:rsidRDefault="00152506" w:rsidP="00152506">
      <w:pPr>
        <w:pStyle w:val="Norm"/>
      </w:pPr>
    </w:p>
    <w:p w:rsidR="00152506" w:rsidRPr="00152506" w:rsidRDefault="00152506" w:rsidP="00152506">
      <w:pPr>
        <w:pStyle w:val="Norm"/>
      </w:pPr>
      <w:r w:rsidRPr="00152506">
        <w:t>Вопросы:</w:t>
      </w:r>
    </w:p>
    <w:p w:rsidR="00152506" w:rsidRDefault="00152506" w:rsidP="00152506">
      <w:pPr>
        <w:pStyle w:val="Norm"/>
      </w:pPr>
    </w:p>
    <w:p w:rsidR="00550DF0" w:rsidRPr="00550DF0" w:rsidRDefault="00550DF0" w:rsidP="00550DF0">
      <w:pPr>
        <w:pStyle w:val="Norm"/>
      </w:pPr>
      <w:r w:rsidRPr="00550DF0">
        <w:t>1.Записать рекуррентное соотношение для последовательных значений по методу ЦДА.</w:t>
      </w:r>
    </w:p>
    <w:p w:rsidR="00550DF0" w:rsidRPr="00550DF0" w:rsidRDefault="004E4DF9" w:rsidP="00550DF0">
      <w:pPr>
        <w:pStyle w:val="Norm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∆x</m:t>
          </m:r>
        </m:oMath>
      </m:oMathPara>
    </w:p>
    <w:p w:rsidR="00550DF0" w:rsidRPr="00550DF0" w:rsidRDefault="00550DF0" w:rsidP="00550DF0">
      <w:pPr>
        <w:pStyle w:val="Norm"/>
        <w:rPr>
          <w:lang w:val="en-US"/>
        </w:rPr>
      </w:pPr>
    </w:p>
    <w:p w:rsidR="00550DF0" w:rsidRPr="00550DF0" w:rsidRDefault="00550DF0" w:rsidP="00550DF0">
      <w:pPr>
        <w:pStyle w:val="Norm"/>
      </w:pPr>
      <w:r w:rsidRPr="00550DF0">
        <w:t>2.Алгоритм формирования отрезка методом ЦДА</w:t>
      </w:r>
    </w:p>
    <w:p w:rsidR="00550DF0" w:rsidRPr="00550DF0" w:rsidRDefault="00550DF0" w:rsidP="00550DF0">
      <w:pPr>
        <w:pStyle w:val="Norm"/>
      </w:pPr>
      <w:r w:rsidRPr="00550DF0">
        <w:t xml:space="preserve">1) аппроксимируем длину отрезка и </w:t>
      </w:r>
      <w:proofErr w:type="spellStart"/>
      <w:r w:rsidRPr="00550DF0">
        <w:t>задаем</w:t>
      </w:r>
      <w:proofErr w:type="spellEnd"/>
      <w:r w:rsidRPr="00550DF0">
        <w:t xml:space="preserve"> начальные координаты, 2) полагаем большее из приращений </w:t>
      </w:r>
      <w:proofErr w:type="spellStart"/>
      <w:r w:rsidRPr="00550DF0">
        <w:t>Dx</w:t>
      </w:r>
      <w:proofErr w:type="spellEnd"/>
      <w:r w:rsidRPr="00550DF0">
        <w:t xml:space="preserve"> или </w:t>
      </w:r>
      <w:proofErr w:type="spellStart"/>
      <w:r w:rsidRPr="00550DF0">
        <w:t>Dy</w:t>
      </w:r>
      <w:proofErr w:type="spellEnd"/>
      <w:r w:rsidRPr="00550DF0">
        <w:t xml:space="preserve"> равным единице растра, </w:t>
      </w:r>
      <w:proofErr w:type="gramStart"/>
      <w:r w:rsidRPr="00550DF0">
        <w:t>3)используем</w:t>
      </w:r>
      <w:proofErr w:type="gramEnd"/>
      <w:r w:rsidRPr="00550DF0">
        <w:t xml:space="preserve"> цикл для нахождения новых координат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 xml:space="preserve">3.Представить график ошибки в алгоритме </w:t>
      </w:r>
      <w:proofErr w:type="spellStart"/>
      <w:r w:rsidRPr="00550DF0">
        <w:t>Брезенхема</w:t>
      </w:r>
      <w:proofErr w:type="spellEnd"/>
    </w:p>
    <w:p w:rsidR="00550DF0" w:rsidRPr="00550DF0" w:rsidRDefault="00550DF0" w:rsidP="00550DF0">
      <w:pPr>
        <w:pStyle w:val="Norm"/>
        <w:rPr>
          <w:lang w:val="en-US"/>
        </w:rPr>
      </w:pPr>
      <w:r w:rsidRPr="00550DF0">
        <w:rPr>
          <w:noProof/>
          <w:lang w:eastAsia="ru-RU"/>
        </w:rPr>
        <w:lastRenderedPageBreak/>
        <w:drawing>
          <wp:inline distT="0" distB="0" distL="0" distR="0" wp14:anchorId="111A286E" wp14:editId="338DB245">
            <wp:extent cx="2355215" cy="137541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0" w:rsidRPr="00550DF0" w:rsidRDefault="00550DF0" w:rsidP="00550DF0">
      <w:pPr>
        <w:pStyle w:val="Norm"/>
        <w:rPr>
          <w:lang w:val="en-US"/>
        </w:rPr>
      </w:pPr>
    </w:p>
    <w:p w:rsidR="00550DF0" w:rsidRPr="00550DF0" w:rsidRDefault="00550DF0" w:rsidP="00550DF0">
      <w:pPr>
        <w:pStyle w:val="Norm"/>
      </w:pPr>
      <w:r w:rsidRPr="00550DF0">
        <w:t>4.Как изменяется величина ошибки при закрашивании пиксела по оси Х</w:t>
      </w:r>
    </w:p>
    <w:p w:rsidR="00550DF0" w:rsidRPr="00550DF0" w:rsidRDefault="00550DF0" w:rsidP="00550DF0">
      <w:pPr>
        <w:pStyle w:val="Norm"/>
      </w:pPr>
      <w:proofErr w:type="gramStart"/>
      <w:r w:rsidRPr="00550DF0">
        <w:t>ē  =</w:t>
      </w:r>
      <w:proofErr w:type="gramEnd"/>
      <w:r w:rsidRPr="00550DF0">
        <w:t xml:space="preserve"> - </w:t>
      </w:r>
      <w:proofErr w:type="spellStart"/>
      <w:r w:rsidRPr="00550DF0">
        <w:t>Δx</w:t>
      </w:r>
      <w:proofErr w:type="spellEnd"/>
    </w:p>
    <w:p w:rsidR="00550DF0" w:rsidRPr="00550DF0" w:rsidRDefault="00550DF0" w:rsidP="00550DF0">
      <w:pPr>
        <w:pStyle w:val="Norm"/>
      </w:pPr>
      <w:bookmarkStart w:id="0" w:name="_GoBack1"/>
      <w:bookmarkEnd w:id="0"/>
      <w:r w:rsidRPr="00550DF0">
        <w:t>(е = -1/2 + 1/</w:t>
      </w:r>
      <w:proofErr w:type="spellStart"/>
      <w:r w:rsidRPr="00550DF0">
        <w:t>Δx</w:t>
      </w:r>
      <w:proofErr w:type="spellEnd"/>
      <w:r w:rsidRPr="00550DF0">
        <w:t>)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>5.Как изменяется величина ошибки при закрашивании пиксела по оси Y</w:t>
      </w:r>
    </w:p>
    <w:p w:rsidR="00550DF0" w:rsidRPr="00550DF0" w:rsidRDefault="00550DF0" w:rsidP="00550DF0">
      <w:pPr>
        <w:pStyle w:val="Norm"/>
      </w:pPr>
      <w:r w:rsidRPr="00550DF0">
        <w:t>ē =2Δy</w:t>
      </w:r>
    </w:p>
    <w:p w:rsidR="00550DF0" w:rsidRPr="00550DF0" w:rsidRDefault="00550DF0" w:rsidP="00550DF0">
      <w:pPr>
        <w:pStyle w:val="Norm"/>
      </w:pPr>
      <w:r w:rsidRPr="00550DF0">
        <w:t xml:space="preserve">(е = -1/2 + </w:t>
      </w:r>
      <w:proofErr w:type="spellStart"/>
      <w:r w:rsidRPr="00550DF0">
        <w:t>Δy</w:t>
      </w:r>
      <w:proofErr w:type="spellEnd"/>
      <w:r w:rsidRPr="00550DF0">
        <w:t>)</w:t>
      </w:r>
    </w:p>
    <w:p w:rsidR="00550DF0" w:rsidRPr="00550DF0" w:rsidRDefault="00550DF0" w:rsidP="00550DF0">
      <w:pPr>
        <w:pStyle w:val="Norm"/>
      </w:pPr>
    </w:p>
    <w:p w:rsidR="00550DF0" w:rsidRPr="00550DF0" w:rsidRDefault="00550DF0" w:rsidP="00550DF0">
      <w:pPr>
        <w:pStyle w:val="Norm"/>
      </w:pPr>
      <w:r w:rsidRPr="00550DF0">
        <w:t xml:space="preserve">6.Пояснить схему алгоритма построения отрезка методом </w:t>
      </w:r>
      <w:proofErr w:type="spellStart"/>
      <w:r w:rsidRPr="00550DF0">
        <w:t>Брезенхема</w:t>
      </w:r>
      <w:proofErr w:type="spellEnd"/>
    </w:p>
    <w:p w:rsidR="00550DF0" w:rsidRPr="00550DF0" w:rsidRDefault="00550DF0" w:rsidP="00550DF0">
      <w:pPr>
        <w:pStyle w:val="Norm"/>
      </w:pPr>
      <w:r w:rsidRPr="00550DF0">
        <w:t xml:space="preserve">Этот алгоритм определяет, какие точки двумерного растра нужно закрасить, чтобы получить близкое приближение прямой линии между двумя заданными точками. Большее из приращений, либо </w:t>
      </w:r>
      <w:proofErr w:type="spellStart"/>
      <w:r w:rsidRPr="00550DF0">
        <w:t>Δx</w:t>
      </w:r>
      <w:proofErr w:type="spellEnd"/>
      <w:r w:rsidRPr="00550DF0">
        <w:t xml:space="preserve">, либо </w:t>
      </w:r>
      <w:proofErr w:type="spellStart"/>
      <w:r w:rsidRPr="00550DF0">
        <w:t>Δy</w:t>
      </w:r>
      <w:proofErr w:type="spellEnd"/>
      <w:r w:rsidRPr="00550DF0">
        <w:t>, выбирается в качестве единицы растра. В процессе работы одна из координат (в зависимости от углового коэффициента) изменяется на единицу. Изменение другой координаты (на 0 или 1) зависит от расстояния между действительным положением отрезка и ближайшими координатами се</w:t>
      </w:r>
      <w:r w:rsidR="000337D7">
        <w:t xml:space="preserve">тки, </w:t>
      </w:r>
      <w:bookmarkStart w:id="1" w:name="_GoBack"/>
      <w:bookmarkEnd w:id="1"/>
      <w:r w:rsidRPr="00550DF0">
        <w:t>т.е. ошибкой. Алгоритм построен так, что требуется проверять лишь знак этой ошибки.</w:t>
      </w:r>
    </w:p>
    <w:p w:rsidR="00152506" w:rsidRPr="00152506" w:rsidRDefault="00152506" w:rsidP="00550DF0">
      <w:pPr>
        <w:pStyle w:val="Norm"/>
      </w:pPr>
    </w:p>
    <w:sectPr w:rsidR="00152506" w:rsidRPr="00152506" w:rsidSect="00152506">
      <w:footerReference w:type="default" r:id="rId11"/>
      <w:footerReference w:type="first" r:id="rId12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DF9" w:rsidRDefault="004E4DF9" w:rsidP="00152506">
      <w:pPr>
        <w:spacing w:after="0" w:line="240" w:lineRule="auto"/>
      </w:pPr>
      <w:r>
        <w:separator/>
      </w:r>
    </w:p>
  </w:endnote>
  <w:endnote w:type="continuationSeparator" w:id="0">
    <w:p w:rsidR="004E4DF9" w:rsidRDefault="004E4DF9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151148"/>
      <w:docPartObj>
        <w:docPartGallery w:val="Page Numbers (Bottom of Page)"/>
        <w:docPartUnique/>
      </w:docPartObj>
    </w:sdtPr>
    <w:sdtEndPr/>
    <w:sdtContent>
      <w:p w:rsidR="002448EB" w:rsidRDefault="002448EB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7D7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DF9" w:rsidRDefault="004E4DF9" w:rsidP="00152506">
      <w:pPr>
        <w:spacing w:after="0" w:line="240" w:lineRule="auto"/>
      </w:pPr>
      <w:r>
        <w:separator/>
      </w:r>
    </w:p>
  </w:footnote>
  <w:footnote w:type="continuationSeparator" w:id="0">
    <w:p w:rsidR="004E4DF9" w:rsidRDefault="004E4DF9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0337D7"/>
    <w:rsid w:val="00152506"/>
    <w:rsid w:val="001D314A"/>
    <w:rsid w:val="002448EB"/>
    <w:rsid w:val="00307AF9"/>
    <w:rsid w:val="004B5DCD"/>
    <w:rsid w:val="004E4DF9"/>
    <w:rsid w:val="004E5E32"/>
    <w:rsid w:val="00550DF0"/>
    <w:rsid w:val="006D7FDB"/>
    <w:rsid w:val="00782165"/>
    <w:rsid w:val="007A7D78"/>
    <w:rsid w:val="007E3D23"/>
    <w:rsid w:val="008B3AD6"/>
    <w:rsid w:val="00AD631C"/>
    <w:rsid w:val="00B25082"/>
    <w:rsid w:val="00E06D1F"/>
    <w:rsid w:val="00E25C26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4287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868-3132-4B06-82B5-83D37F4A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7</TotalTime>
  <Pages>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5</cp:revision>
  <dcterms:created xsi:type="dcterms:W3CDTF">2020-09-16T18:14:00Z</dcterms:created>
  <dcterms:modified xsi:type="dcterms:W3CDTF">2020-09-19T12:33:00Z</dcterms:modified>
</cp:coreProperties>
</file>