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A11F4D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391119">
        <w:t>12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391119" w:rsidRPr="00391119">
        <w:t>Язык SQL. Работа с курсорами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391119" w:rsidRDefault="00391119" w:rsidP="00CF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119">
        <w:rPr>
          <w:rFonts w:ascii="Times New Roman" w:hAnsi="Times New Roman" w:cs="Times New Roman"/>
          <w:sz w:val="28"/>
          <w:szCs w:val="28"/>
        </w:rPr>
        <w:lastRenderedPageBreak/>
        <w:t>Цель работы – изучить курсоры и научиться самостоятельно создавать их.</w:t>
      </w:r>
    </w:p>
    <w:p w:rsidR="00391119" w:rsidRDefault="00391119" w:rsidP="00CF7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OstapenkoBBD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Cursor1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@roleId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@roleId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@roleId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@roleId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Всего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записей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Cursor3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Cursor4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Cursor4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Cursor4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НомерТелефонаПользователя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ПочтаПользователя</w:t>
      </w:r>
      <w:proofErr w:type="spellEnd"/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ПерсональныеДанные</w:t>
      </w:r>
      <w:proofErr w:type="spellEnd"/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 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'Пользователи с ФИО, короче 25 символов: '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Cursor5 </w:t>
      </w: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Всего</w:t>
      </w:r>
      <w:r w:rsidRPr="00007F3F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F3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7F3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7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007F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7F3F" w:rsidRP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Cursor5</w:t>
      </w:r>
    </w:p>
    <w:p w:rsidR="00007F3F" w:rsidRDefault="00007F3F" w:rsidP="0000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Cursor5</w:t>
      </w:r>
    </w:p>
    <w:p w:rsidR="00A11F4D" w:rsidRPr="00A11F4D" w:rsidRDefault="00007F3F" w:rsidP="00007F3F">
      <w:pPr>
        <w:rPr>
          <w:rFonts w:ascii="Times New Roman" w:hAnsi="Times New Roman" w:cs="Times New Roman"/>
          <w:sz w:val="18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A11F4D" w:rsidRPr="00A11F4D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46" w:rsidRDefault="00107146" w:rsidP="007353FF">
      <w:pPr>
        <w:spacing w:after="0" w:line="240" w:lineRule="auto"/>
      </w:pPr>
      <w:r>
        <w:separator/>
      </w:r>
    </w:p>
  </w:endnote>
  <w:endnote w:type="continuationSeparator" w:id="0">
    <w:p w:rsidR="00107146" w:rsidRDefault="00107146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F3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46" w:rsidRDefault="00107146" w:rsidP="007353FF">
      <w:pPr>
        <w:spacing w:after="0" w:line="240" w:lineRule="auto"/>
      </w:pPr>
      <w:r>
        <w:separator/>
      </w:r>
    </w:p>
  </w:footnote>
  <w:footnote w:type="continuationSeparator" w:id="0">
    <w:p w:rsidR="00107146" w:rsidRDefault="00107146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87590"/>
    <w:rsid w:val="00193C42"/>
    <w:rsid w:val="00194BEB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20A67"/>
    <w:rsid w:val="00846528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140C2"/>
    <w:rsid w:val="00B17547"/>
    <w:rsid w:val="00B433E7"/>
    <w:rsid w:val="00BF21BA"/>
    <w:rsid w:val="00BF50E4"/>
    <w:rsid w:val="00C10023"/>
    <w:rsid w:val="00C1419A"/>
    <w:rsid w:val="00C23095"/>
    <w:rsid w:val="00CC45A7"/>
    <w:rsid w:val="00CD2A45"/>
    <w:rsid w:val="00CF7969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18A43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7432-EE81-41D8-AE99-34C26B6A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431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14</cp:revision>
  <dcterms:created xsi:type="dcterms:W3CDTF">2020-09-09T09:43:00Z</dcterms:created>
  <dcterms:modified xsi:type="dcterms:W3CDTF">2020-12-27T22:00:00Z</dcterms:modified>
</cp:coreProperties>
</file>