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3FF" w:rsidRDefault="007353FF" w:rsidP="007353FF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7353FF" w:rsidRDefault="007353FF" w:rsidP="007353FF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7353FF" w:rsidRDefault="007353FF" w:rsidP="007353FF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7353FF" w:rsidRDefault="007353FF" w:rsidP="007353FF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>
        <w:t xml:space="preserve"> </w:t>
      </w:r>
    </w:p>
    <w:p w:rsidR="007353FF" w:rsidRDefault="007353FF" w:rsidP="007353FF">
      <w:pPr>
        <w:pStyle w:val="Norm"/>
        <w:ind w:firstLine="0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  <w:r>
        <w:t>Кафедра «</w:t>
      </w:r>
      <w:r>
        <w:t>Автомати</w:t>
      </w:r>
      <w:r w:rsidR="001D53B7">
        <w:t>зированные системы управления</w:t>
      </w:r>
      <w:r>
        <w:t>»</w:t>
      </w: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firstLine="0"/>
        <w:jc w:val="center"/>
      </w:pPr>
    </w:p>
    <w:p w:rsidR="007353FF" w:rsidRDefault="007353FF" w:rsidP="007353FF">
      <w:pPr>
        <w:pStyle w:val="Norm"/>
        <w:ind w:left="5387" w:firstLine="0"/>
        <w:jc w:val="left"/>
      </w:pPr>
      <w:r>
        <w:t xml:space="preserve">Выполнил: </w:t>
      </w:r>
    </w:p>
    <w:p w:rsidR="007353FF" w:rsidRDefault="007353FF" w:rsidP="007353FF">
      <w:pPr>
        <w:pStyle w:val="Norm"/>
        <w:ind w:left="5387" w:firstLine="0"/>
        <w:jc w:val="left"/>
      </w:pPr>
      <w:r>
        <w:t>ст. гр. АСОИ-181</w:t>
      </w:r>
    </w:p>
    <w:p w:rsidR="007353FF" w:rsidRDefault="007353FF" w:rsidP="007353FF">
      <w:pPr>
        <w:pStyle w:val="Norm"/>
        <w:ind w:left="5387" w:firstLine="0"/>
        <w:jc w:val="left"/>
      </w:pPr>
      <w:r>
        <w:t xml:space="preserve">Остапенко Александр </w:t>
      </w:r>
      <w:r w:rsidRPr="00933200">
        <w:t>Константинович</w:t>
      </w:r>
    </w:p>
    <w:p w:rsidR="007353FF" w:rsidRDefault="007353FF" w:rsidP="007353FF">
      <w:pPr>
        <w:pStyle w:val="Norm"/>
        <w:ind w:left="5387" w:firstLine="0"/>
        <w:jc w:val="left"/>
      </w:pPr>
      <w:r>
        <w:t xml:space="preserve">Проверил: </w:t>
      </w:r>
    </w:p>
    <w:p w:rsidR="007353FF" w:rsidRDefault="007353FF" w:rsidP="007353FF">
      <w:pPr>
        <w:pStyle w:val="Norm"/>
        <w:ind w:left="4678"/>
      </w:pPr>
      <w:proofErr w:type="spellStart"/>
      <w:r>
        <w:t>Мрочек</w:t>
      </w:r>
      <w:proofErr w:type="spellEnd"/>
      <w:r>
        <w:t xml:space="preserve"> Татьяна </w:t>
      </w:r>
      <w:r w:rsidR="001D53B7">
        <w:t>В</w:t>
      </w:r>
      <w:bookmarkStart w:id="0" w:name="_GoBack"/>
      <w:bookmarkEnd w:id="0"/>
      <w:r>
        <w:t>ладимировна</w:t>
      </w:r>
    </w:p>
    <w:p w:rsidR="007353FF" w:rsidRDefault="007353F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353FF" w:rsidRDefault="007353FF" w:rsidP="007353FF">
      <w:pPr>
        <w:pStyle w:val="Norm"/>
      </w:pPr>
    </w:p>
    <w:p w:rsidR="005A2E3C" w:rsidRDefault="005A2E3C" w:rsidP="005A2E3C">
      <w:pPr>
        <w:pStyle w:val="Zagolovok"/>
      </w:pPr>
      <w:r>
        <w:t>Общие сведения</w:t>
      </w:r>
    </w:p>
    <w:p w:rsidR="005A2E3C" w:rsidRDefault="005A2E3C" w:rsidP="000101F2">
      <w:pPr>
        <w:pStyle w:val="Podzagolovok"/>
      </w:pPr>
      <w:r w:rsidRPr="005A2E3C">
        <w:t xml:space="preserve">Объект </w:t>
      </w:r>
      <w:r w:rsidRPr="000101F2">
        <w:t>автоматизации</w:t>
      </w:r>
      <w:r w:rsidRPr="005A2E3C">
        <w:t xml:space="preserve"> </w:t>
      </w:r>
      <w:r>
        <w:t xml:space="preserve">— </w:t>
      </w:r>
      <w:r w:rsidR="006564C3">
        <w:t>система голосования</w:t>
      </w:r>
    </w:p>
    <w:p w:rsidR="005A2E3C" w:rsidRDefault="005A2E3C" w:rsidP="000101F2">
      <w:pPr>
        <w:pStyle w:val="Podzagolovok"/>
      </w:pPr>
      <w:r>
        <w:t>Документы, на основании которых создаётся система:</w:t>
      </w:r>
    </w:p>
    <w:p w:rsidR="000101F2" w:rsidRDefault="006D3D86" w:rsidP="000101F2">
      <w:pPr>
        <w:pStyle w:val="Norm"/>
        <w:numPr>
          <w:ilvl w:val="0"/>
          <w:numId w:val="6"/>
        </w:numPr>
      </w:pPr>
      <w:r>
        <w:t>с</w:t>
      </w:r>
      <w:r w:rsidR="001C2FA0">
        <w:t>писок</w:t>
      </w:r>
      <w:r>
        <w:t xml:space="preserve"> спортивных</w:t>
      </w:r>
      <w:r w:rsidR="001C2FA0">
        <w:t xml:space="preserve"> команд;</w:t>
      </w:r>
    </w:p>
    <w:p w:rsidR="006D3D86" w:rsidRDefault="006D3D86" w:rsidP="000101F2">
      <w:pPr>
        <w:pStyle w:val="Norm"/>
        <w:numPr>
          <w:ilvl w:val="0"/>
          <w:numId w:val="6"/>
        </w:numPr>
      </w:pPr>
      <w:r>
        <w:t>расписание</w:t>
      </w:r>
      <w:r w:rsidR="007353FF">
        <w:t xml:space="preserve"> спортивных событий</w:t>
      </w:r>
      <w:r>
        <w:t>;</w:t>
      </w:r>
    </w:p>
    <w:p w:rsidR="001C2FA0" w:rsidRDefault="00A82744" w:rsidP="000101F2">
      <w:pPr>
        <w:pStyle w:val="Norm"/>
        <w:numPr>
          <w:ilvl w:val="0"/>
          <w:numId w:val="6"/>
        </w:numPr>
      </w:pPr>
      <w:r>
        <w:t>список прошедших</w:t>
      </w:r>
      <w:r w:rsidR="007353FF">
        <w:t xml:space="preserve"> спортивных</w:t>
      </w:r>
      <w:r>
        <w:t xml:space="preserve"> </w:t>
      </w:r>
      <w:r w:rsidR="007353FF">
        <w:t xml:space="preserve">событий </w:t>
      </w:r>
      <w:r>
        <w:t>с</w:t>
      </w:r>
      <w:r w:rsidR="008D7C48">
        <w:t xml:space="preserve"> </w:t>
      </w:r>
      <w:r>
        <w:t>исходами;</w:t>
      </w:r>
    </w:p>
    <w:p w:rsidR="00A82744" w:rsidRDefault="007353FF" w:rsidP="000101F2">
      <w:pPr>
        <w:pStyle w:val="Norm"/>
        <w:numPr>
          <w:ilvl w:val="0"/>
          <w:numId w:val="6"/>
        </w:numPr>
      </w:pPr>
      <w:r>
        <w:t>правила спортивных игр.</w:t>
      </w:r>
    </w:p>
    <w:p w:rsidR="000101F2" w:rsidRDefault="000101F2" w:rsidP="000101F2">
      <w:pPr>
        <w:pStyle w:val="Zagolovok"/>
      </w:pPr>
      <w:r>
        <w:t>Назначение и цели создания системы</w:t>
      </w:r>
    </w:p>
    <w:p w:rsidR="000101F2" w:rsidRDefault="000101F2" w:rsidP="000101F2">
      <w:pPr>
        <w:pStyle w:val="Podzagolovok"/>
        <w:numPr>
          <w:ilvl w:val="1"/>
          <w:numId w:val="7"/>
        </w:numPr>
      </w:pPr>
      <w:r>
        <w:t>Назначение системы</w:t>
      </w:r>
    </w:p>
    <w:p w:rsidR="007B1E4F" w:rsidRDefault="000101F2" w:rsidP="000101F2">
      <w:pPr>
        <w:pStyle w:val="Norm"/>
      </w:pPr>
      <w:r>
        <w:t xml:space="preserve">Проектирование многопользовательской информационной системы. Систему предполагается использовать для организации </w:t>
      </w:r>
      <w:r w:rsidR="00A82744">
        <w:t>онлайн-</w:t>
      </w:r>
      <w:r>
        <w:t xml:space="preserve">голосования за исходы спортивных событий с </w:t>
      </w:r>
      <w:r w:rsidR="00513770">
        <w:t>возможностью просмотра статистики голосования.</w:t>
      </w:r>
      <w:r w:rsidR="008D7C48">
        <w:t xml:space="preserve"> Пользователи будут иметь возможность проголосовать за исходы в любом количестве матчей, а также просматривать статистику голосования других пользователей за матчи. Организаторы голосования смогут просматривать статистику голосования конкретного пользователя по различным спортивным событиям. </w:t>
      </w:r>
    </w:p>
    <w:p w:rsidR="00513770" w:rsidRDefault="00513770" w:rsidP="00513770">
      <w:pPr>
        <w:pStyle w:val="Podzagolovok"/>
      </w:pPr>
      <w:r>
        <w:t>Цели создания модели</w:t>
      </w:r>
    </w:p>
    <w:p w:rsidR="00513770" w:rsidRDefault="00513770" w:rsidP="00513770">
      <w:pPr>
        <w:pStyle w:val="Norm"/>
      </w:pPr>
      <w:r>
        <w:t>Систему предполагается использовать для организации голосования за исходы спортивных событий между пользователями системы.</w:t>
      </w:r>
    </w:p>
    <w:p w:rsidR="00022786" w:rsidRDefault="008D7C48" w:rsidP="00513770">
      <w:pPr>
        <w:pStyle w:val="Norm"/>
      </w:pPr>
      <w:r>
        <w:t xml:space="preserve">Критерий оценки достижений целей системы — </w:t>
      </w:r>
      <w:r w:rsidR="00022786">
        <w:t xml:space="preserve">увеличение числа вовлечённых в голосование пользователей. Так как онлайн-платформа агрегирует </w:t>
      </w:r>
      <w:r w:rsidR="007353FF">
        <w:t>в себе большее количество спортивных событий по различным видам спорта и</w:t>
      </w:r>
      <w:r w:rsidR="00022786">
        <w:t xml:space="preserve"> позволяет увеличить охват</w:t>
      </w:r>
      <w:r w:rsidR="007353FF">
        <w:t xml:space="preserve"> пользователей</w:t>
      </w:r>
      <w:r w:rsidR="00022786">
        <w:t>.</w:t>
      </w:r>
      <w:r w:rsidR="007353FF">
        <w:t xml:space="preserve"> </w:t>
      </w:r>
    </w:p>
    <w:p w:rsidR="00513770" w:rsidRDefault="00513770" w:rsidP="00513770">
      <w:pPr>
        <w:pStyle w:val="Zagolovok"/>
      </w:pPr>
      <w:r>
        <w:t>Характеристика объектов автоматизации</w:t>
      </w:r>
    </w:p>
    <w:p w:rsidR="00513770" w:rsidRDefault="00513770" w:rsidP="00A82744">
      <w:pPr>
        <w:pStyle w:val="Podzagolovok"/>
        <w:numPr>
          <w:ilvl w:val="1"/>
          <w:numId w:val="8"/>
        </w:numPr>
      </w:pPr>
      <w:r>
        <w:t>Краткие сведения</w:t>
      </w:r>
    </w:p>
    <w:p w:rsidR="00A82744" w:rsidRPr="000101F2" w:rsidRDefault="00A82744" w:rsidP="00A82744">
      <w:pPr>
        <w:pStyle w:val="Norm"/>
      </w:pPr>
    </w:p>
    <w:sectPr w:rsidR="00A82744" w:rsidRPr="000101F2" w:rsidSect="007A7D78">
      <w:footerReference w:type="default" r:id="rId8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2F6" w:rsidRDefault="00AE52F6" w:rsidP="007353FF">
      <w:pPr>
        <w:spacing w:after="0" w:line="240" w:lineRule="auto"/>
      </w:pPr>
      <w:r>
        <w:separator/>
      </w:r>
    </w:p>
  </w:endnote>
  <w:endnote w:type="continuationSeparator" w:id="0">
    <w:p w:rsidR="00AE52F6" w:rsidRDefault="00AE52F6" w:rsidP="0073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53FF" w:rsidRDefault="007353FF" w:rsidP="007353FF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2F6" w:rsidRDefault="00AE52F6" w:rsidP="007353FF">
      <w:pPr>
        <w:spacing w:after="0" w:line="240" w:lineRule="auto"/>
      </w:pPr>
      <w:r>
        <w:separator/>
      </w:r>
    </w:p>
  </w:footnote>
  <w:footnote w:type="continuationSeparator" w:id="0">
    <w:p w:rsidR="00AE52F6" w:rsidRDefault="00AE52F6" w:rsidP="00735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5AB7"/>
    <w:multiLevelType w:val="multilevel"/>
    <w:tmpl w:val="F72E541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764143"/>
    <w:multiLevelType w:val="multilevel"/>
    <w:tmpl w:val="140C5198"/>
    <w:lvl w:ilvl="0">
      <w:start w:val="1"/>
      <w:numFmt w:val="decimal"/>
      <w:pStyle w:val="Zagolovok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Restart w:val="0"/>
      <w:pStyle w:val="Podzagolovok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6A474DC"/>
    <w:multiLevelType w:val="hybridMultilevel"/>
    <w:tmpl w:val="F6FCAE48"/>
    <w:lvl w:ilvl="0" w:tplc="CD1638E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6C0D3E"/>
    <w:multiLevelType w:val="hybridMultilevel"/>
    <w:tmpl w:val="5A166A64"/>
    <w:lvl w:ilvl="0" w:tplc="58202E6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547"/>
    <w:rsid w:val="000101F2"/>
    <w:rsid w:val="00017EAA"/>
    <w:rsid w:val="00022786"/>
    <w:rsid w:val="001C2FA0"/>
    <w:rsid w:val="001D314A"/>
    <w:rsid w:val="001D53B7"/>
    <w:rsid w:val="00307AF9"/>
    <w:rsid w:val="004B5DCD"/>
    <w:rsid w:val="004E5E32"/>
    <w:rsid w:val="00513770"/>
    <w:rsid w:val="005A2E3C"/>
    <w:rsid w:val="005E0CD5"/>
    <w:rsid w:val="00646259"/>
    <w:rsid w:val="006564C3"/>
    <w:rsid w:val="006D3D86"/>
    <w:rsid w:val="007353FF"/>
    <w:rsid w:val="00782165"/>
    <w:rsid w:val="007A7D78"/>
    <w:rsid w:val="007B1E4F"/>
    <w:rsid w:val="007E3D23"/>
    <w:rsid w:val="008D7C48"/>
    <w:rsid w:val="008F0698"/>
    <w:rsid w:val="00A82744"/>
    <w:rsid w:val="00AD631C"/>
    <w:rsid w:val="00AE52F6"/>
    <w:rsid w:val="00B17547"/>
    <w:rsid w:val="00E06D1F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2DC5B"/>
  <w15:chartTrackingRefBased/>
  <w15:docId w15:val="{DFA3C3D6-89F5-49B3-90B9-968D5A28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8F069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646259"/>
    <w:pPr>
      <w:numPr>
        <w:numId w:val="5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customStyle="1" w:styleId="Podzagolovok">
    <w:name w:val="Podzagolovok"/>
    <w:basedOn w:val="Zagolovok"/>
    <w:link w:val="Podzagolovok0"/>
    <w:qFormat/>
    <w:rsid w:val="000101F2"/>
    <w:pPr>
      <w:numPr>
        <w:ilvl w:val="1"/>
      </w:numPr>
      <w:outlineLvl w:val="1"/>
    </w:pPr>
  </w:style>
  <w:style w:type="character" w:customStyle="1" w:styleId="Podzagolovok0">
    <w:name w:val="Podzagolovok Знак"/>
    <w:basedOn w:val="Zagolovok0"/>
    <w:link w:val="Podzagolovok"/>
    <w:rsid w:val="000101F2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53FF"/>
  </w:style>
  <w:style w:type="paragraph" w:styleId="a6">
    <w:name w:val="footer"/>
    <w:basedOn w:val="a"/>
    <w:link w:val="a7"/>
    <w:uiPriority w:val="99"/>
    <w:unhideWhenUsed/>
    <w:rsid w:val="007353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5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19313-B5D7-44DE-88BB-910A283E4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104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5</cp:revision>
  <dcterms:created xsi:type="dcterms:W3CDTF">2020-09-09T09:43:00Z</dcterms:created>
  <dcterms:modified xsi:type="dcterms:W3CDTF">2020-09-11T06:48:00Z</dcterms:modified>
</cp:coreProperties>
</file>