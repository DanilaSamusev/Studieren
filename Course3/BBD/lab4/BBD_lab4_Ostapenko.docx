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F7738D" w:rsidP="007353FF">
      <w:pPr>
        <w:pStyle w:val="Norm"/>
        <w:ind w:firstLine="0"/>
        <w:jc w:val="center"/>
      </w:pPr>
      <w:r>
        <w:t>Лабораторная работа №4</w:t>
      </w:r>
    </w:p>
    <w:p w:rsidR="00CD2A45" w:rsidRPr="00CD2A45" w:rsidRDefault="00CD2A45" w:rsidP="007353FF">
      <w:pPr>
        <w:pStyle w:val="Norm"/>
        <w:ind w:firstLine="0"/>
        <w:jc w:val="center"/>
      </w:pPr>
      <w:r>
        <w:t>«</w:t>
      </w:r>
      <w:r w:rsidR="00F7738D" w:rsidRPr="00F7738D">
        <w:t xml:space="preserve">Взаимодействие CASE-средства </w:t>
      </w:r>
      <w:proofErr w:type="spellStart"/>
      <w:r w:rsidR="00F7738D" w:rsidRPr="00F7738D">
        <w:t>AllFusion</w:t>
      </w:r>
      <w:proofErr w:type="spellEnd"/>
      <w:r w:rsidR="00F7738D" w:rsidRPr="00F7738D">
        <w:t xml:space="preserve"> </w:t>
      </w:r>
      <w:proofErr w:type="spellStart"/>
      <w:r w:rsidR="00F7738D" w:rsidRPr="00F7738D">
        <w:t>ERwin</w:t>
      </w:r>
      <w:proofErr w:type="spellEnd"/>
      <w:r w:rsidR="00F7738D" w:rsidRPr="00F7738D">
        <w:t xml:space="preserve"> </w:t>
      </w:r>
      <w:proofErr w:type="spellStart"/>
      <w:r w:rsidR="00F7738D" w:rsidRPr="00F7738D">
        <w:t>Data</w:t>
      </w:r>
      <w:proofErr w:type="spellEnd"/>
      <w:r w:rsidR="00F7738D" w:rsidRPr="00F7738D">
        <w:t xml:space="preserve"> </w:t>
      </w:r>
      <w:proofErr w:type="spellStart"/>
      <w:r w:rsidR="00F7738D" w:rsidRPr="00F7738D">
        <w:t>Modeler</w:t>
      </w:r>
      <w:proofErr w:type="spellEnd"/>
      <w:r w:rsidR="00F7738D" w:rsidRPr="00F7738D">
        <w:t xml:space="preserve"> r7 с системами управления базами данных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C1419A" w:rsidRDefault="00F7738D" w:rsidP="00C1419A">
      <w:pPr>
        <w:rPr>
          <w:rFonts w:ascii="Times New Roman" w:hAnsi="Times New Roman" w:cs="Times New Roman"/>
          <w:sz w:val="28"/>
          <w:szCs w:val="28"/>
        </w:rPr>
      </w:pPr>
      <w:r w:rsidRPr="00F7738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получить навыки генерации объектов базы данных из </w:t>
      </w:r>
      <w:proofErr w:type="spellStart"/>
      <w:r w:rsidRPr="00F7738D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Pr="00F7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38D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F7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38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7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38D">
        <w:rPr>
          <w:rFonts w:ascii="Times New Roman" w:hAnsi="Times New Roman" w:cs="Times New Roman"/>
          <w:sz w:val="28"/>
          <w:szCs w:val="28"/>
        </w:rPr>
        <w:t>Modeller</w:t>
      </w:r>
      <w:proofErr w:type="spellEnd"/>
      <w:r w:rsidRPr="00F7738D">
        <w:rPr>
          <w:rFonts w:ascii="Times New Roman" w:hAnsi="Times New Roman" w:cs="Times New Roman"/>
          <w:sz w:val="28"/>
          <w:szCs w:val="28"/>
        </w:rPr>
        <w:t xml:space="preserve"> r7 в СУБД MS </w:t>
      </w:r>
      <w:proofErr w:type="spellStart"/>
      <w:r w:rsidRPr="00F7738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7738D">
        <w:rPr>
          <w:rFonts w:ascii="Times New Roman" w:hAnsi="Times New Roman" w:cs="Times New Roman"/>
          <w:sz w:val="28"/>
          <w:szCs w:val="28"/>
        </w:rPr>
        <w:t xml:space="preserve"> 2003 и MS SQL </w:t>
      </w:r>
      <w:proofErr w:type="spellStart"/>
      <w:r w:rsidRPr="00F7738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7738D">
        <w:rPr>
          <w:rFonts w:ascii="Times New Roman" w:hAnsi="Times New Roman" w:cs="Times New Roman"/>
          <w:sz w:val="28"/>
          <w:szCs w:val="28"/>
        </w:rPr>
        <w:t xml:space="preserve"> 2000; освоить процедуру обратного проектирования.</w:t>
      </w:r>
    </w:p>
    <w:p w:rsidR="00E62DA1" w:rsidRDefault="00E62DA1" w:rsidP="00C14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данных: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Таблицы базы данных:</w:t>
      </w:r>
    </w:p>
    <w:p w:rsidR="00E62DA1" w:rsidRDefault="00E62DA1" w:rsidP="00C1419A">
      <w:pPr>
        <w:rPr>
          <w:rFonts w:ascii="Times New Roman" w:hAnsi="Times New Roman" w:cs="Times New Roman"/>
          <w:sz w:val="28"/>
          <w:szCs w:val="28"/>
        </w:rPr>
      </w:pPr>
      <w:r w:rsidRPr="00E62DA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50165</wp:posOffset>
            </wp:positionV>
            <wp:extent cx="2286000" cy="25412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D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82CF6" wp14:editId="1A17945C">
            <wp:extent cx="8165512" cy="3979937"/>
            <wp:effectExtent l="0" t="254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3956" cy="398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DA1" w:rsidSect="00E62DA1">
      <w:footerReference w:type="default" r:id="rId10"/>
      <w:footerReference w:type="first" r:id="rId11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095" w:rsidRDefault="00C23095" w:rsidP="007353FF">
      <w:pPr>
        <w:spacing w:after="0" w:line="240" w:lineRule="auto"/>
      </w:pPr>
      <w:r>
        <w:separator/>
      </w:r>
    </w:p>
  </w:endnote>
  <w:endnote w:type="continuationSeparator" w:id="0">
    <w:p w:rsidR="00C23095" w:rsidRDefault="00C23095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DA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095" w:rsidRDefault="00C23095" w:rsidP="007353FF">
      <w:pPr>
        <w:spacing w:after="0" w:line="240" w:lineRule="auto"/>
      </w:pPr>
      <w:r>
        <w:separator/>
      </w:r>
    </w:p>
  </w:footnote>
  <w:footnote w:type="continuationSeparator" w:id="0">
    <w:p w:rsidR="00C23095" w:rsidRDefault="00C23095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C55D4"/>
    <w:rsid w:val="000E114F"/>
    <w:rsid w:val="00194BEB"/>
    <w:rsid w:val="001C2FA0"/>
    <w:rsid w:val="001D2484"/>
    <w:rsid w:val="001D314A"/>
    <w:rsid w:val="001D53B7"/>
    <w:rsid w:val="001E2B21"/>
    <w:rsid w:val="00211046"/>
    <w:rsid w:val="002A4583"/>
    <w:rsid w:val="002B1147"/>
    <w:rsid w:val="002D46BA"/>
    <w:rsid w:val="00307AF9"/>
    <w:rsid w:val="0031194F"/>
    <w:rsid w:val="00373F78"/>
    <w:rsid w:val="003E1F6F"/>
    <w:rsid w:val="00444540"/>
    <w:rsid w:val="004B5DCD"/>
    <w:rsid w:val="004D3627"/>
    <w:rsid w:val="004E5E32"/>
    <w:rsid w:val="005058EF"/>
    <w:rsid w:val="00513770"/>
    <w:rsid w:val="00593B9E"/>
    <w:rsid w:val="005A2E3C"/>
    <w:rsid w:val="005E0CD5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C5FF0"/>
    <w:rsid w:val="008D480A"/>
    <w:rsid w:val="008D7C48"/>
    <w:rsid w:val="008F0698"/>
    <w:rsid w:val="009B2938"/>
    <w:rsid w:val="009B2D67"/>
    <w:rsid w:val="009F76F9"/>
    <w:rsid w:val="00A82744"/>
    <w:rsid w:val="00AD631C"/>
    <w:rsid w:val="00AE52F6"/>
    <w:rsid w:val="00B17547"/>
    <w:rsid w:val="00B433E7"/>
    <w:rsid w:val="00C10023"/>
    <w:rsid w:val="00C1419A"/>
    <w:rsid w:val="00C23095"/>
    <w:rsid w:val="00CD2A45"/>
    <w:rsid w:val="00E06D1F"/>
    <w:rsid w:val="00E62DA1"/>
    <w:rsid w:val="00E96CC1"/>
    <w:rsid w:val="00EE5BA5"/>
    <w:rsid w:val="00F3079C"/>
    <w:rsid w:val="00F37E09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0836A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776A-BC74-449F-8542-5ADAAE0E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357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</cp:revision>
  <dcterms:created xsi:type="dcterms:W3CDTF">2020-09-09T09:43:00Z</dcterms:created>
  <dcterms:modified xsi:type="dcterms:W3CDTF">2020-12-21T12:08:00Z</dcterms:modified>
</cp:coreProperties>
</file>