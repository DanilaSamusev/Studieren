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3FF" w:rsidRDefault="007353FF" w:rsidP="007353FF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7353FF" w:rsidRDefault="007353FF" w:rsidP="007353FF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7353FF" w:rsidRDefault="007353FF" w:rsidP="007353FF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7353FF" w:rsidRDefault="007353FF" w:rsidP="007353FF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  <w:r>
        <w:t xml:space="preserve"> </w:t>
      </w:r>
    </w:p>
    <w:p w:rsidR="007353FF" w:rsidRDefault="007353FF" w:rsidP="007353FF">
      <w:pPr>
        <w:pStyle w:val="Norm"/>
        <w:ind w:firstLine="0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  <w:r>
        <w:t>Кафедра «Автомати</w:t>
      </w:r>
      <w:r w:rsidR="001D53B7">
        <w:t>зированные системы управления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Pr="00A11F4D" w:rsidRDefault="00EE57F8" w:rsidP="007353FF">
      <w:pPr>
        <w:pStyle w:val="Norm"/>
        <w:ind w:firstLine="0"/>
        <w:jc w:val="center"/>
      </w:pPr>
      <w:r>
        <w:t>Лабораторная работа №</w:t>
      </w:r>
      <w:r w:rsidR="00292252">
        <w:t>11</w:t>
      </w:r>
    </w:p>
    <w:p w:rsidR="00CD2A45" w:rsidRPr="00CD2A45" w:rsidRDefault="00CD2A45" w:rsidP="00FA5537">
      <w:pPr>
        <w:pStyle w:val="Norm"/>
        <w:ind w:firstLine="0"/>
        <w:jc w:val="center"/>
      </w:pPr>
      <w:bookmarkStart w:id="0" w:name="_GoBack"/>
      <w:bookmarkEnd w:id="0"/>
      <w:r>
        <w:t>«</w:t>
      </w:r>
      <w:r w:rsidR="00292252" w:rsidRPr="00292252">
        <w:t>Язык SQL. Работа с представлениями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Pr="00C1419A" w:rsidRDefault="007353FF" w:rsidP="007353FF">
      <w:pPr>
        <w:pStyle w:val="Norm"/>
        <w:ind w:left="5387" w:firstLine="0"/>
        <w:jc w:val="left"/>
      </w:pPr>
      <w:r>
        <w:t>Выполн</w:t>
      </w:r>
      <w:r w:rsidRPr="00C1419A">
        <w:t xml:space="preserve">ил: 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ст. гр. АСОИ-181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Остапенко Александр Константинович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 xml:space="preserve">Проверил: </w:t>
      </w:r>
    </w:p>
    <w:p w:rsidR="007353FF" w:rsidRPr="00C1419A" w:rsidRDefault="007353FF" w:rsidP="007353FF">
      <w:pPr>
        <w:pStyle w:val="Norm"/>
        <w:ind w:left="4678"/>
      </w:pPr>
      <w:proofErr w:type="spellStart"/>
      <w:r w:rsidRPr="00C1419A">
        <w:t>Мрочек</w:t>
      </w:r>
      <w:proofErr w:type="spellEnd"/>
      <w:r w:rsidRPr="00C1419A">
        <w:t xml:space="preserve"> Татьяна </w:t>
      </w:r>
      <w:r w:rsidR="001D53B7" w:rsidRPr="00C1419A">
        <w:t>В</w:t>
      </w:r>
      <w:r w:rsidRPr="00C1419A">
        <w:t>ладимировна</w:t>
      </w:r>
    </w:p>
    <w:p w:rsidR="00C1419A" w:rsidRPr="00C1419A" w:rsidRDefault="00C1419A">
      <w:pPr>
        <w:rPr>
          <w:rFonts w:ascii="Times New Roman" w:hAnsi="Times New Roman" w:cs="Times New Roman"/>
          <w:sz w:val="28"/>
          <w:szCs w:val="28"/>
        </w:rPr>
      </w:pPr>
      <w:r w:rsidRPr="00C1419A">
        <w:rPr>
          <w:rFonts w:ascii="Times New Roman" w:hAnsi="Times New Roman" w:cs="Times New Roman"/>
          <w:sz w:val="28"/>
          <w:szCs w:val="28"/>
        </w:rPr>
        <w:br w:type="page"/>
      </w:r>
    </w:p>
    <w:p w:rsidR="00292252" w:rsidRPr="00292252" w:rsidRDefault="00292252" w:rsidP="00292252">
      <w:pPr>
        <w:rPr>
          <w:rFonts w:ascii="Times New Roman" w:hAnsi="Times New Roman" w:cs="Times New Roman"/>
          <w:sz w:val="28"/>
          <w:szCs w:val="28"/>
        </w:rPr>
      </w:pPr>
      <w:r w:rsidRPr="00292252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292252" w:rsidRPr="00292252" w:rsidRDefault="00292252" w:rsidP="00292252">
      <w:pPr>
        <w:rPr>
          <w:rFonts w:ascii="Times New Roman" w:hAnsi="Times New Roman" w:cs="Times New Roman"/>
          <w:sz w:val="28"/>
          <w:szCs w:val="28"/>
        </w:rPr>
      </w:pPr>
      <w:r w:rsidRPr="00292252">
        <w:rPr>
          <w:rFonts w:ascii="Times New Roman" w:hAnsi="Times New Roman" w:cs="Times New Roman"/>
          <w:sz w:val="28"/>
          <w:szCs w:val="28"/>
        </w:rPr>
        <w:t>1) получение навыков создания простых запросов на выборку данных;</w:t>
      </w:r>
    </w:p>
    <w:p w:rsidR="00292252" w:rsidRDefault="00292252" w:rsidP="00292252">
      <w:pPr>
        <w:rPr>
          <w:rFonts w:ascii="Times New Roman" w:hAnsi="Times New Roman" w:cs="Times New Roman"/>
          <w:sz w:val="28"/>
          <w:szCs w:val="28"/>
        </w:rPr>
      </w:pPr>
      <w:r w:rsidRPr="00292252">
        <w:rPr>
          <w:rFonts w:ascii="Times New Roman" w:hAnsi="Times New Roman" w:cs="Times New Roman"/>
          <w:sz w:val="28"/>
          <w:szCs w:val="28"/>
        </w:rPr>
        <w:t xml:space="preserve">2) научиться создавать представления в СУБД MS SQL </w:t>
      </w:r>
      <w:proofErr w:type="spellStart"/>
      <w:r w:rsidRPr="0029225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292252">
        <w:rPr>
          <w:rFonts w:ascii="Times New Roman" w:hAnsi="Times New Roman" w:cs="Times New Roman"/>
          <w:sz w:val="28"/>
          <w:szCs w:val="28"/>
        </w:rPr>
        <w:t xml:space="preserve"> 2008. Реализовать необходимые представления в базе данных разрабатываемой информационной системы.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OstapenkoBBD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ПользователиИПерсональныеДанные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ПарольПользователя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Роли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ИмяРоли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ПД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ФИОПользователя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ПД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НомерТелефонаПользователя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ПД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ПочтаПользователя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Пользователи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П 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ПерсональныеДанные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ПД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ПД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КодПользователя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КодПользователя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Роли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Роли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КодРоли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КодРоли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СпортивныеСобытияСВидомСпорта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МестоСпортивногоСобытия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ДатаСпортивногоСобытия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ИмяВидаСпорта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РезультатСпортивногоСобытия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СпортивныеСобытия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СП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ВидыСпорта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ВС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КодВидаСпорта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КодВидаСпорта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КоличествоПользователейПоРолям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КодРоли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ИмяРоли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КоличествоПользователей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Роли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Р 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Пользователи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П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КодРоли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КодРоли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КодРоли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ИмяРоли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ПользователиСРольюОрганизатор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ПарольПользователя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Пользователи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П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КодРоли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КодРоли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Роли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ИмяРоли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Organizer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ПользователиСРольюАдминистратор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ПарольПользователя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Пользователи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П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КодРоли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КодРоли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Роли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ИмяРоли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ПользователиСРольюМодератор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ПарольПользователя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Пользователи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П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КодРоли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КодРоли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Роли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ИмяРоли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Moderator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ПользователиСРольюПользователи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ПарольПользователя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Пользователи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П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КодРоли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КодРоли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Роли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ИмяРоли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КоличествоСпортивныхСобытийПоВидамСпорта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КодВидаСпорта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ИмяВидаСпорта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СП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КоличествоСпортивныхСобытий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ВидыСпорта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ВС 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СпортивныеСобытия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СП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КодВидаСпорта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КодВидаСпорта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КодВидаСпорта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ИмяВидаСпорта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ПрошедшиеГолосования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КодГолосования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МестоСпортивногоСобытия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ДатаСпортивногоСобытия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ИмяВидаСпорта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РезультатСпортивногоСобытия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Голосования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Г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СпортивныеСобытия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СС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КодСпортивногоСобытия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КодСпортивногоСобытия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ВидыСпорта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ВС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КодВидаСпорта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КодВидаСпорта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ДатаСпортивногоСобытия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АктуальныеГолосования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КодГолосования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МестоСпортивногоСобытия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ДатаСпортивногоСобытия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ИмяВидаСпорта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РезультатСпортивногоСобытия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Голосования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Г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СпортивныеСобытия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СС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КодСпортивногоСобытия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КодСпортивногоСобытия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ВидыСпорта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ВС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КодВидаСпорта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КодВидаСпорта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ДатаСпортивногоСобытия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ПрошедшиеГолосованияБезРезультата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КодГолосования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МестоСпортивногоСобытия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ДатаСпортивногоСобытия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ИмяВидаСпорта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РезультатСпортивногоСобытия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Голосования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Г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СпортивныеСобытия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СС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КодСпортивногоСобытия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КодСпортивногоСобытия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ВидыСпорта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ВС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КодВидаСпорта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КодВидаСпорта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ДатаСпортивногоСобытия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РезультатСпортивногоСобытия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РезультатСпортивногоСобытия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КоличествоГолосовПоГолосованиям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КодГолосования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ГП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КодГолосования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КоличествоГолосов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Голосования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Г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СпортивныеСобытия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СС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КодСпортивногоСобытия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КодСпортивногоСобытия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ГолосаПользователей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ГП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КодГолосования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КодГолосования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КодГолосования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ИмяСпортивногоСобытия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КоличествоСпортивныхСобытийПоМесту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МестоСпортивногоСобытия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КоличествоСпортивныхСобытий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СпортивныеСобытия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СП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МестоСпортивногоСобытия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СпортивныеСобытияВБеларуси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МестоСпортивногоСобытия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ДатаСпортивногоСобытия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ИмяВидаСпорта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РезультатСпортивногоСобытия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СпортивныеСобытия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СП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ВидыСпорта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ВС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КодВидаСпорта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КодВидаСпорта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МестоСпортивногоСобытия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'Беларусь'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СпортивныеСобытияВБеларуси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МестоСпортивногоСобытия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ДатаСпортивногоСобытия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ИмяВидаСпорта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РезультатСпортивногоСобытия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СпортивныеСобытия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СП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ВидыСпорта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ВС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КодВидаСпорта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КодВидаСпорта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МестоСпортивногоСобытия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'Беларусь'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СпортивныеСобытияФутбол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МестоСпортивногоСобытия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ДатаСпортивногоСобытия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ИмяВидаСпорта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РезультатСпортивногоСобытия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СпортивныеСобытия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СП</w:t>
      </w:r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ВидыСпорта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ВС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КодВидаСпорта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КодВидаСпорта</w:t>
      </w:r>
      <w:proofErr w:type="spellEnd"/>
    </w:p>
    <w:p w:rsidR="00CF7969" w:rsidRDefault="00CF7969" w:rsidP="00C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КодВидаСпорта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КодВидаСпорта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ВидыСпорта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ИмяВидаСпорта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'Футбол'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11F4D" w:rsidRPr="00A11F4D" w:rsidRDefault="00CF7969" w:rsidP="00CF7969">
      <w:pPr>
        <w:rPr>
          <w:rFonts w:ascii="Times New Roman" w:hAnsi="Times New Roman" w:cs="Times New Roman"/>
          <w:sz w:val="18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sectPr w:rsidR="00A11F4D" w:rsidRPr="00A11F4D" w:rsidSect="00E62DA1">
      <w:footerReference w:type="default" r:id="rId8"/>
      <w:footerReference w:type="first" r:id="rId9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104" w:rsidRDefault="001C3104" w:rsidP="007353FF">
      <w:pPr>
        <w:spacing w:after="0" w:line="240" w:lineRule="auto"/>
      </w:pPr>
      <w:r>
        <w:separator/>
      </w:r>
    </w:p>
  </w:endnote>
  <w:endnote w:type="continuationSeparator" w:id="0">
    <w:p w:rsidR="001C3104" w:rsidRDefault="001C3104" w:rsidP="00735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356612"/>
      <w:docPartObj>
        <w:docPartGallery w:val="Page Numbers (Bottom of Page)"/>
        <w:docPartUnique/>
      </w:docPartObj>
    </w:sdtPr>
    <w:sdtEndPr/>
    <w:sdtContent>
      <w:p w:rsidR="007353FF" w:rsidRPr="00CD2A45" w:rsidRDefault="00CD2A45" w:rsidP="00CD2A45">
        <w:pPr>
          <w:pStyle w:val="Norm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5537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A45" w:rsidRDefault="00CD2A45" w:rsidP="00CD2A45">
    <w:pPr>
      <w:pStyle w:val="Norm"/>
      <w:jc w:val="center"/>
    </w:pPr>
    <w:r>
      <w:t>Могилёв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104" w:rsidRDefault="001C3104" w:rsidP="007353FF">
      <w:pPr>
        <w:spacing w:after="0" w:line="240" w:lineRule="auto"/>
      </w:pPr>
      <w:r>
        <w:separator/>
      </w:r>
    </w:p>
  </w:footnote>
  <w:footnote w:type="continuationSeparator" w:id="0">
    <w:p w:rsidR="001C3104" w:rsidRDefault="001C3104" w:rsidP="00735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3AE"/>
    <w:multiLevelType w:val="hybridMultilevel"/>
    <w:tmpl w:val="93324C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753CB"/>
    <w:multiLevelType w:val="hybridMultilevel"/>
    <w:tmpl w:val="C5DE5F82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345AB7"/>
    <w:multiLevelType w:val="multilevel"/>
    <w:tmpl w:val="F72E541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3FD0784"/>
    <w:multiLevelType w:val="hybridMultilevel"/>
    <w:tmpl w:val="B978C4B6"/>
    <w:lvl w:ilvl="0" w:tplc="154C5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C4406C"/>
    <w:multiLevelType w:val="hybridMultilevel"/>
    <w:tmpl w:val="6E729BB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075FE3"/>
    <w:multiLevelType w:val="hybridMultilevel"/>
    <w:tmpl w:val="9328F712"/>
    <w:lvl w:ilvl="0" w:tplc="25C079D6">
      <w:start w:val="10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9A5243"/>
    <w:multiLevelType w:val="hybridMultilevel"/>
    <w:tmpl w:val="5B64A05A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764143"/>
    <w:multiLevelType w:val="multilevel"/>
    <w:tmpl w:val="140C5198"/>
    <w:lvl w:ilvl="0">
      <w:start w:val="1"/>
      <w:numFmt w:val="decimal"/>
      <w:pStyle w:val="Zagolovok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Restart w:val="0"/>
      <w:pStyle w:val="Podzagolovok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36A474DC"/>
    <w:multiLevelType w:val="hybridMultilevel"/>
    <w:tmpl w:val="F6FCAE48"/>
    <w:lvl w:ilvl="0" w:tplc="CD1638E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56C0D3E"/>
    <w:multiLevelType w:val="hybridMultilevel"/>
    <w:tmpl w:val="5A166A64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B54D1C"/>
    <w:multiLevelType w:val="hybridMultilevel"/>
    <w:tmpl w:val="F2A2CA2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9C519A4"/>
    <w:multiLevelType w:val="hybridMultilevel"/>
    <w:tmpl w:val="10863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14359"/>
    <w:multiLevelType w:val="hybridMultilevel"/>
    <w:tmpl w:val="FC306330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6"/>
  </w:num>
  <w:num w:numId="11">
    <w:abstractNumId w:val="1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4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47"/>
    <w:rsid w:val="000101F2"/>
    <w:rsid w:val="00017EAA"/>
    <w:rsid w:val="00022786"/>
    <w:rsid w:val="000376B7"/>
    <w:rsid w:val="000C55D4"/>
    <w:rsid w:val="000E114F"/>
    <w:rsid w:val="000F736C"/>
    <w:rsid w:val="001067AF"/>
    <w:rsid w:val="00187590"/>
    <w:rsid w:val="00193C42"/>
    <w:rsid w:val="00194BEB"/>
    <w:rsid w:val="001C2FA0"/>
    <w:rsid w:val="001C3104"/>
    <w:rsid w:val="001D2484"/>
    <w:rsid w:val="001D314A"/>
    <w:rsid w:val="001D53B7"/>
    <w:rsid w:val="001D680D"/>
    <w:rsid w:val="001E2B21"/>
    <w:rsid w:val="00211046"/>
    <w:rsid w:val="00246412"/>
    <w:rsid w:val="00252AEA"/>
    <w:rsid w:val="00292252"/>
    <w:rsid w:val="002A4583"/>
    <w:rsid w:val="002B1147"/>
    <w:rsid w:val="002C6CD8"/>
    <w:rsid w:val="002D46BA"/>
    <w:rsid w:val="00307AF9"/>
    <w:rsid w:val="0031194F"/>
    <w:rsid w:val="00373F78"/>
    <w:rsid w:val="003E1F6F"/>
    <w:rsid w:val="003E3902"/>
    <w:rsid w:val="003F4973"/>
    <w:rsid w:val="00416522"/>
    <w:rsid w:val="00444540"/>
    <w:rsid w:val="004B5DCD"/>
    <w:rsid w:val="004D3627"/>
    <w:rsid w:val="004E5E32"/>
    <w:rsid w:val="005058EF"/>
    <w:rsid w:val="00513770"/>
    <w:rsid w:val="00584D92"/>
    <w:rsid w:val="00593B9E"/>
    <w:rsid w:val="005A2E3C"/>
    <w:rsid w:val="005D2D3C"/>
    <w:rsid w:val="005E0CD5"/>
    <w:rsid w:val="00610019"/>
    <w:rsid w:val="00646259"/>
    <w:rsid w:val="006564C3"/>
    <w:rsid w:val="00680967"/>
    <w:rsid w:val="006D3D86"/>
    <w:rsid w:val="007353FF"/>
    <w:rsid w:val="00741FBF"/>
    <w:rsid w:val="00782165"/>
    <w:rsid w:val="007A7D78"/>
    <w:rsid w:val="007B1E4F"/>
    <w:rsid w:val="007E3D23"/>
    <w:rsid w:val="00820A67"/>
    <w:rsid w:val="00846528"/>
    <w:rsid w:val="008C5FF0"/>
    <w:rsid w:val="008D480A"/>
    <w:rsid w:val="008D7C48"/>
    <w:rsid w:val="008F0698"/>
    <w:rsid w:val="00974B97"/>
    <w:rsid w:val="00995C03"/>
    <w:rsid w:val="009A60C0"/>
    <w:rsid w:val="009B2938"/>
    <w:rsid w:val="009B2D67"/>
    <w:rsid w:val="009F76F9"/>
    <w:rsid w:val="00A11F4D"/>
    <w:rsid w:val="00A82744"/>
    <w:rsid w:val="00AD631C"/>
    <w:rsid w:val="00AE52F6"/>
    <w:rsid w:val="00B140C2"/>
    <w:rsid w:val="00B17547"/>
    <w:rsid w:val="00B433E7"/>
    <w:rsid w:val="00BF21BA"/>
    <w:rsid w:val="00BF50E4"/>
    <w:rsid w:val="00C10023"/>
    <w:rsid w:val="00C1419A"/>
    <w:rsid w:val="00C23095"/>
    <w:rsid w:val="00CC45A7"/>
    <w:rsid w:val="00CD2A45"/>
    <w:rsid w:val="00CF7969"/>
    <w:rsid w:val="00E06D1F"/>
    <w:rsid w:val="00E62DA1"/>
    <w:rsid w:val="00E96CC1"/>
    <w:rsid w:val="00EE57F8"/>
    <w:rsid w:val="00EE5BA5"/>
    <w:rsid w:val="00F3079C"/>
    <w:rsid w:val="00F37E09"/>
    <w:rsid w:val="00F7738D"/>
    <w:rsid w:val="00F97196"/>
    <w:rsid w:val="00FA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A21B4C8-6046-49C8-AE20-CC3BD95F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2"/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7D78"/>
    <w:pPr>
      <w:ind w:left="720"/>
      <w:contextualSpacing/>
    </w:pPr>
  </w:style>
  <w:style w:type="paragraph" w:customStyle="1" w:styleId="Norm">
    <w:name w:val="Norm"/>
    <w:qFormat/>
    <w:rsid w:val="008F069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Zagolovok">
    <w:name w:val="Zagolovok"/>
    <w:next w:val="Norm"/>
    <w:link w:val="Zagolovok0"/>
    <w:qFormat/>
    <w:rsid w:val="00646259"/>
    <w:pPr>
      <w:numPr>
        <w:numId w:val="5"/>
      </w:numPr>
      <w:spacing w:after="0" w:line="240" w:lineRule="auto"/>
      <w:contextualSpacing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customStyle="1" w:styleId="Zagolovok0">
    <w:name w:val="Zagolovok Знак"/>
    <w:basedOn w:val="a0"/>
    <w:link w:val="Zagolovok"/>
    <w:rsid w:val="004B5DCD"/>
    <w:rPr>
      <w:rFonts w:ascii="Times New Roman" w:hAnsi="Times New Roman" w:cs="Times New Roman"/>
      <w:sz w:val="28"/>
      <w:szCs w:val="28"/>
    </w:rPr>
  </w:style>
  <w:style w:type="paragraph" w:customStyle="1" w:styleId="Podzagolovok">
    <w:name w:val="Podzagolovok"/>
    <w:basedOn w:val="Zagolovok"/>
    <w:link w:val="Podzagolovok0"/>
    <w:qFormat/>
    <w:rsid w:val="000101F2"/>
    <w:pPr>
      <w:numPr>
        <w:ilvl w:val="1"/>
      </w:numPr>
      <w:outlineLvl w:val="1"/>
    </w:pPr>
  </w:style>
  <w:style w:type="character" w:customStyle="1" w:styleId="Podzagolovok0">
    <w:name w:val="Podzagolovok Знак"/>
    <w:basedOn w:val="Zagolovok0"/>
    <w:link w:val="Podzagolovok"/>
    <w:rsid w:val="000101F2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53FF"/>
  </w:style>
  <w:style w:type="paragraph" w:styleId="a6">
    <w:name w:val="footer"/>
    <w:basedOn w:val="a"/>
    <w:link w:val="a7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5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OneDrive\&#1044;&#1086;&#1082;&#1091;&#1084;&#1077;&#1085;&#1090;&#1099;\&#1053;&#1072;&#1089;&#1090;&#1088;&#1072;&#1080;&#1074;&#1072;&#1077;&#1084;&#1099;&#1077;%20&#1096;&#1072;&#1073;&#1083;&#1086;&#1085;&#1099;%20Office\Nor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88C7A-E938-48BD-94E6-203E8AA52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Norm.dotx</Template>
  <TotalTime>413</TotalTime>
  <Pages>4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14</cp:revision>
  <dcterms:created xsi:type="dcterms:W3CDTF">2020-09-09T09:43:00Z</dcterms:created>
  <dcterms:modified xsi:type="dcterms:W3CDTF">2020-12-27T18:43:00Z</dcterms:modified>
</cp:coreProperties>
</file>