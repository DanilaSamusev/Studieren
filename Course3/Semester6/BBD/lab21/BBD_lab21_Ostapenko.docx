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3FF" w:rsidRDefault="007353FF" w:rsidP="007353FF">
      <w:pPr>
        <w:pStyle w:val="Norm"/>
        <w:ind w:firstLine="0"/>
        <w:jc w:val="center"/>
      </w:pPr>
      <w:r>
        <w:t>МИНИСТЕРСТВО ОБРАЗОВАНИЯ РЕСПУБЛИКИ БЕЛАРУСЬ</w:t>
      </w:r>
    </w:p>
    <w:p w:rsidR="007353FF" w:rsidRDefault="007353FF" w:rsidP="007353FF">
      <w:pPr>
        <w:pStyle w:val="Norm"/>
        <w:ind w:firstLine="0"/>
        <w:jc w:val="center"/>
      </w:pPr>
      <w:r>
        <w:t>МИНИСТЕРСТВО НАУКИ И ВЫСШЕГО ОБРАЗОВАНИЯ РОССИЙСКОЙ ФЕДЕРАЦИИ</w:t>
      </w:r>
    </w:p>
    <w:p w:rsidR="007353FF" w:rsidRDefault="007353FF" w:rsidP="007353FF">
      <w:pPr>
        <w:pStyle w:val="Norm"/>
        <w:ind w:firstLine="0"/>
        <w:jc w:val="center"/>
      </w:pPr>
      <w:r>
        <w:t>МЕЖГОСУДАРСТВЕННОЕ ОБРАЗОВАТЕЛЬНОЕ УЧРЕЖДЕНИЕ</w:t>
      </w:r>
    </w:p>
    <w:p w:rsidR="007353FF" w:rsidRDefault="007353FF" w:rsidP="007353FF">
      <w:pPr>
        <w:pStyle w:val="Norm"/>
        <w:ind w:firstLine="0"/>
        <w:jc w:val="center"/>
      </w:pPr>
      <w:r w:rsidRPr="00152506">
        <w:t>ВЫСШЕГО ОБРАЗОВАНИЯ «БЕЛОРУССКО-РОССИЙСКИЙ УНИВЕРСИТЕТ»</w:t>
      </w:r>
      <w:r>
        <w:t xml:space="preserve"> </w:t>
      </w:r>
    </w:p>
    <w:p w:rsidR="007353FF" w:rsidRDefault="007353FF" w:rsidP="007353FF">
      <w:pPr>
        <w:pStyle w:val="Norm"/>
        <w:ind w:firstLine="0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  <w:r>
        <w:t>Кафедра «Автомати</w:t>
      </w:r>
      <w:r w:rsidR="001D53B7">
        <w:t>зированные системы управления</w:t>
      </w:r>
      <w:r>
        <w:t>»</w:t>
      </w: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Pr="00C16F6E" w:rsidRDefault="00EE57F8" w:rsidP="007353FF">
      <w:pPr>
        <w:pStyle w:val="Norm"/>
        <w:ind w:firstLine="0"/>
        <w:jc w:val="center"/>
      </w:pPr>
      <w:r>
        <w:t>Лабораторная работа №</w:t>
      </w:r>
      <w:r w:rsidR="00A56BCD">
        <w:t>21</w:t>
      </w:r>
    </w:p>
    <w:p w:rsidR="00CD2A45" w:rsidRPr="00CD2A45" w:rsidRDefault="00CD2A45" w:rsidP="00A56BCD">
      <w:pPr>
        <w:pStyle w:val="Norm"/>
        <w:jc w:val="center"/>
      </w:pPr>
      <w:r>
        <w:t>«</w:t>
      </w:r>
      <w:r w:rsidR="00A56BCD">
        <w:t>Назначение прав доступа пользователям к объектам базы данных средствами T-SQL</w:t>
      </w:r>
      <w:r>
        <w:t>»</w:t>
      </w: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Pr="00C1419A" w:rsidRDefault="007353FF" w:rsidP="007353FF">
      <w:pPr>
        <w:pStyle w:val="Norm"/>
        <w:ind w:left="5387" w:firstLine="0"/>
        <w:jc w:val="left"/>
      </w:pPr>
      <w:r>
        <w:t>Выполн</w:t>
      </w:r>
      <w:r w:rsidRPr="00C1419A">
        <w:t xml:space="preserve">ил: 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>ст. гр. АСОИ-181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>Остапенко Александр Константинович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 xml:space="preserve">Проверил: </w:t>
      </w:r>
    </w:p>
    <w:p w:rsidR="007353FF" w:rsidRPr="00C1419A" w:rsidRDefault="007353FF" w:rsidP="007353FF">
      <w:pPr>
        <w:pStyle w:val="Norm"/>
        <w:ind w:left="4678"/>
      </w:pPr>
      <w:proofErr w:type="spellStart"/>
      <w:r w:rsidRPr="00C1419A">
        <w:t>Мрочек</w:t>
      </w:r>
      <w:proofErr w:type="spellEnd"/>
      <w:r w:rsidRPr="00C1419A">
        <w:t xml:space="preserve"> Татьяна </w:t>
      </w:r>
      <w:r w:rsidR="001D53B7" w:rsidRPr="00C1419A">
        <w:t>В</w:t>
      </w:r>
      <w:r w:rsidRPr="00C1419A">
        <w:t>ладимировна</w:t>
      </w:r>
    </w:p>
    <w:p w:rsidR="00C1419A" w:rsidRPr="00C1419A" w:rsidRDefault="00C1419A">
      <w:pPr>
        <w:rPr>
          <w:rFonts w:ascii="Times New Roman" w:hAnsi="Times New Roman" w:cs="Times New Roman"/>
          <w:sz w:val="28"/>
          <w:szCs w:val="28"/>
        </w:rPr>
      </w:pPr>
      <w:r w:rsidRPr="00C1419A">
        <w:rPr>
          <w:rFonts w:ascii="Times New Roman" w:hAnsi="Times New Roman" w:cs="Times New Roman"/>
          <w:sz w:val="28"/>
          <w:szCs w:val="28"/>
        </w:rPr>
        <w:br w:type="page"/>
      </w:r>
    </w:p>
    <w:p w:rsidR="00015214" w:rsidRPr="00C31483" w:rsidRDefault="00A56BCD" w:rsidP="00124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1483">
        <w:rPr>
          <w:rFonts w:ascii="Times New Roman" w:hAnsi="Times New Roman" w:cs="Times New Roman"/>
          <w:sz w:val="28"/>
          <w:szCs w:val="28"/>
        </w:rPr>
        <w:lastRenderedPageBreak/>
        <w:t xml:space="preserve">Цель: изучить основы управления правами доступа к объектам базы данных в СУБД MS SQL </w:t>
      </w:r>
      <w:proofErr w:type="spellStart"/>
      <w:r w:rsidRPr="00C31483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C31483">
        <w:rPr>
          <w:rFonts w:ascii="Times New Roman" w:hAnsi="Times New Roman" w:cs="Times New Roman"/>
          <w:sz w:val="28"/>
          <w:szCs w:val="28"/>
        </w:rPr>
        <w:t>.</w:t>
      </w:r>
    </w:p>
    <w:p w:rsidR="00A56BCD" w:rsidRPr="00C31483" w:rsidRDefault="00A56BCD" w:rsidP="00124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USE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>OstapenkoBBD</w:t>
      </w:r>
      <w:proofErr w:type="spellEnd"/>
      <w:proofErr w:type="gramStart"/>
      <w:r w:rsidRPr="00C31483">
        <w:rPr>
          <w:rFonts w:ascii="Consolas" w:hAnsi="Consolas" w:cs="Consolas"/>
          <w:color w:val="808080"/>
          <w:sz w:val="20"/>
          <w:szCs w:val="20"/>
          <w:lang w:val="en-US"/>
        </w:rPr>
        <w:t>;</w:t>
      </w:r>
      <w:proofErr w:type="gramEnd"/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LOGIN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Admin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WITH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PASSWORD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FF0000"/>
          <w:sz w:val="20"/>
          <w:szCs w:val="20"/>
          <w:lang w:val="en-US"/>
        </w:rPr>
        <w:t>'Admin'</w:t>
      </w:r>
      <w:r w:rsidRPr="00C31483">
        <w:rPr>
          <w:rFonts w:ascii="Consolas" w:hAnsi="Consolas" w:cs="Consolas"/>
          <w:color w:val="808080"/>
          <w:sz w:val="20"/>
          <w:szCs w:val="20"/>
          <w:lang w:val="en-US"/>
        </w:rPr>
        <w:t>;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LOGIN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Moderator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WITH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PASSWORD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FF0000"/>
          <w:sz w:val="20"/>
          <w:szCs w:val="20"/>
          <w:lang w:val="en-US"/>
        </w:rPr>
        <w:t>'Moderator'</w:t>
      </w:r>
      <w:r w:rsidRPr="00C31483">
        <w:rPr>
          <w:rFonts w:ascii="Consolas" w:hAnsi="Consolas" w:cs="Consolas"/>
          <w:color w:val="808080"/>
          <w:sz w:val="20"/>
          <w:szCs w:val="20"/>
          <w:lang w:val="en-US"/>
        </w:rPr>
        <w:t>;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LOGIN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Organizer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WITH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PASSWORD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FF0000"/>
          <w:sz w:val="20"/>
          <w:szCs w:val="20"/>
          <w:lang w:val="en-US"/>
        </w:rPr>
        <w:t>'Organizer'</w:t>
      </w:r>
      <w:r w:rsidRPr="00C31483">
        <w:rPr>
          <w:rFonts w:ascii="Consolas" w:hAnsi="Consolas" w:cs="Consolas"/>
          <w:color w:val="808080"/>
          <w:sz w:val="20"/>
          <w:szCs w:val="20"/>
          <w:lang w:val="en-US"/>
        </w:rPr>
        <w:t>;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LOGIN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User1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WITH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PASSWORD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FF0000"/>
          <w:sz w:val="20"/>
          <w:szCs w:val="20"/>
          <w:lang w:val="en-US"/>
        </w:rPr>
        <w:t>'User1'</w:t>
      </w:r>
      <w:r w:rsidRPr="00C31483">
        <w:rPr>
          <w:rFonts w:ascii="Consolas" w:hAnsi="Consolas" w:cs="Consolas"/>
          <w:color w:val="808080"/>
          <w:sz w:val="20"/>
          <w:szCs w:val="20"/>
          <w:lang w:val="en-US"/>
        </w:rPr>
        <w:t>;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USER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Admin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LOGIN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Admin</w:t>
      </w:r>
      <w:proofErr w:type="gramStart"/>
      <w:r w:rsidRPr="00C31483">
        <w:rPr>
          <w:rFonts w:ascii="Consolas" w:hAnsi="Consolas" w:cs="Consolas"/>
          <w:color w:val="808080"/>
          <w:sz w:val="20"/>
          <w:szCs w:val="20"/>
          <w:lang w:val="en-US"/>
        </w:rPr>
        <w:t>;</w:t>
      </w:r>
      <w:proofErr w:type="gramEnd"/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USER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Moderator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LOGIN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Moderator</w:t>
      </w:r>
      <w:proofErr w:type="gramStart"/>
      <w:r w:rsidRPr="00C31483">
        <w:rPr>
          <w:rFonts w:ascii="Consolas" w:hAnsi="Consolas" w:cs="Consolas"/>
          <w:color w:val="808080"/>
          <w:sz w:val="20"/>
          <w:szCs w:val="20"/>
          <w:lang w:val="en-US"/>
        </w:rPr>
        <w:t>;</w:t>
      </w:r>
      <w:proofErr w:type="gramEnd"/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USER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Organizer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LOGIN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Organizer</w:t>
      </w:r>
      <w:proofErr w:type="gramStart"/>
      <w:r w:rsidRPr="00C31483">
        <w:rPr>
          <w:rFonts w:ascii="Consolas" w:hAnsi="Consolas" w:cs="Consolas"/>
          <w:color w:val="808080"/>
          <w:sz w:val="20"/>
          <w:szCs w:val="20"/>
          <w:lang w:val="en-US"/>
        </w:rPr>
        <w:t>;</w:t>
      </w:r>
      <w:proofErr w:type="gramEnd"/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USER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User1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LOGIN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User1</w:t>
      </w:r>
      <w:proofErr w:type="gramStart"/>
      <w:r w:rsidRPr="00C31483">
        <w:rPr>
          <w:rFonts w:ascii="Consolas" w:hAnsi="Consolas" w:cs="Consolas"/>
          <w:color w:val="808080"/>
          <w:sz w:val="20"/>
          <w:szCs w:val="20"/>
          <w:lang w:val="en-US"/>
        </w:rPr>
        <w:t>;</w:t>
      </w:r>
      <w:proofErr w:type="gramEnd"/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8000"/>
          <w:sz w:val="20"/>
          <w:szCs w:val="20"/>
          <w:lang w:val="en-US"/>
        </w:rPr>
        <w:t>-- Admin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C31483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INSERT</w:t>
      </w:r>
      <w:r w:rsidRPr="00C31483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FF00FF"/>
          <w:sz w:val="20"/>
          <w:szCs w:val="20"/>
          <w:lang w:val="en-US"/>
        </w:rPr>
        <w:t>UPDATE</w:t>
      </w:r>
      <w:r w:rsidRPr="00C31483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>Votings</w:t>
      </w:r>
      <w:proofErr w:type="spellEnd"/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Admin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C31483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INSERT</w:t>
      </w:r>
      <w:r w:rsidRPr="00C31483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FF00FF"/>
          <w:sz w:val="20"/>
          <w:szCs w:val="20"/>
          <w:lang w:val="en-US"/>
        </w:rPr>
        <w:t>UPDATE</w:t>
      </w:r>
      <w:r w:rsidRPr="00C31483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[Users]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Admin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C31483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INSERT</w:t>
      </w:r>
      <w:r w:rsidRPr="00C31483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FF00FF"/>
          <w:sz w:val="20"/>
          <w:szCs w:val="20"/>
          <w:lang w:val="en-US"/>
        </w:rPr>
        <w:t>UPDATE</w:t>
      </w:r>
      <w:r w:rsidRPr="00C31483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>PersonalData</w:t>
      </w:r>
      <w:proofErr w:type="spellEnd"/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Admin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C31483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INSERT</w:t>
      </w:r>
      <w:r w:rsidRPr="00C31483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FF00FF"/>
          <w:sz w:val="20"/>
          <w:szCs w:val="20"/>
          <w:lang w:val="en-US"/>
        </w:rPr>
        <w:t>UPDATE</w:t>
      </w:r>
      <w:r w:rsidRPr="00C31483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>NewsEntries</w:t>
      </w:r>
      <w:proofErr w:type="spellEnd"/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Admin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C31483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INSERT</w:t>
      </w:r>
      <w:r w:rsidRPr="00C31483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FF00FF"/>
          <w:sz w:val="20"/>
          <w:szCs w:val="20"/>
          <w:lang w:val="en-US"/>
        </w:rPr>
        <w:t>UPDATE</w:t>
      </w:r>
      <w:r w:rsidRPr="00C31483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[Sports]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Admin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C31483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INSERT</w:t>
      </w:r>
      <w:r w:rsidRPr="00C31483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FF00FF"/>
          <w:sz w:val="20"/>
          <w:szCs w:val="20"/>
          <w:lang w:val="en-US"/>
        </w:rPr>
        <w:t>UPDATE</w:t>
      </w:r>
      <w:r w:rsidRPr="00C31483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>SportsEvents</w:t>
      </w:r>
      <w:proofErr w:type="spellEnd"/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Admin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C31483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INSERT</w:t>
      </w:r>
      <w:r w:rsidRPr="00C31483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FF00FF"/>
          <w:sz w:val="20"/>
          <w:szCs w:val="20"/>
          <w:lang w:val="en-US"/>
        </w:rPr>
        <w:t>UPDATE</w:t>
      </w:r>
      <w:r w:rsidRPr="00C31483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[Teams]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Admin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C31483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INSERT</w:t>
      </w:r>
      <w:r w:rsidRPr="00C31483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FF00FF"/>
          <w:sz w:val="20"/>
          <w:szCs w:val="20"/>
          <w:lang w:val="en-US"/>
        </w:rPr>
        <w:t>UPDATE</w:t>
      </w:r>
      <w:r w:rsidRPr="00C31483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>TeamsInSportEvent</w:t>
      </w:r>
      <w:proofErr w:type="spellEnd"/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Admin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8000"/>
          <w:sz w:val="20"/>
          <w:szCs w:val="20"/>
          <w:lang w:val="en-US"/>
        </w:rPr>
        <w:t>-- Moderator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>Votings</w:t>
      </w:r>
      <w:proofErr w:type="spellEnd"/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Moderator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[Users]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Moderator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>PersonalData</w:t>
      </w:r>
      <w:proofErr w:type="spellEnd"/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Moderator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>NewsEntries</w:t>
      </w:r>
      <w:proofErr w:type="spellEnd"/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Moderator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[Sports]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Moderator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>SportsEvents</w:t>
      </w:r>
      <w:proofErr w:type="spellEnd"/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Moderator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1483">
        <w:rPr>
          <w:rFonts w:ascii="Consolas" w:hAnsi="Consolas" w:cs="Consolas"/>
          <w:color w:val="0000FF"/>
          <w:sz w:val="20"/>
          <w:szCs w:val="20"/>
        </w:rPr>
        <w:t>GO</w:t>
      </w:r>
      <w:bookmarkStart w:id="0" w:name="_GoBack"/>
      <w:bookmarkEnd w:id="0"/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[Teams]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Moderator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>TeamsInSportEvent</w:t>
      </w:r>
      <w:proofErr w:type="spellEnd"/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Moderator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8000"/>
          <w:sz w:val="20"/>
          <w:szCs w:val="20"/>
          <w:lang w:val="en-US"/>
        </w:rPr>
        <w:t>-- Organizer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C31483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INSERT</w:t>
      </w:r>
      <w:r w:rsidRPr="00C31483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FF00FF"/>
          <w:sz w:val="20"/>
          <w:szCs w:val="20"/>
          <w:lang w:val="en-US"/>
        </w:rPr>
        <w:t>UPDATE</w:t>
      </w:r>
      <w:r w:rsidRPr="00C31483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>Votings</w:t>
      </w:r>
      <w:proofErr w:type="spellEnd"/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Organizer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C31483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INSERT</w:t>
      </w:r>
      <w:r w:rsidRPr="00C31483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FF00FF"/>
          <w:sz w:val="20"/>
          <w:szCs w:val="20"/>
          <w:lang w:val="en-US"/>
        </w:rPr>
        <w:t>UPDATE</w:t>
      </w:r>
      <w:r w:rsidRPr="00C31483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>NewsEntries</w:t>
      </w:r>
      <w:proofErr w:type="spellEnd"/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Organizer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C31483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INSERT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[Sports]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Organizer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C31483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INSERT</w:t>
      </w:r>
      <w:r w:rsidRPr="00C31483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FF00FF"/>
          <w:sz w:val="20"/>
          <w:szCs w:val="20"/>
          <w:lang w:val="en-US"/>
        </w:rPr>
        <w:t>UPDATE</w:t>
      </w:r>
      <w:r w:rsidRPr="00C31483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>SportsEvents</w:t>
      </w:r>
      <w:proofErr w:type="spellEnd"/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Organizer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C31483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INSERT</w:t>
      </w:r>
      <w:r w:rsidRPr="00C31483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FF00FF"/>
          <w:sz w:val="20"/>
          <w:szCs w:val="20"/>
          <w:lang w:val="en-US"/>
        </w:rPr>
        <w:t>UPDATE</w:t>
      </w:r>
      <w:r w:rsidRPr="00C31483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[Teams]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Organizer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C31483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INSERT</w:t>
      </w:r>
      <w:r w:rsidRPr="00C31483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FF00FF"/>
          <w:sz w:val="20"/>
          <w:szCs w:val="20"/>
          <w:lang w:val="en-US"/>
        </w:rPr>
        <w:t>UPDATE</w:t>
      </w:r>
      <w:r w:rsidRPr="00C31483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>TeamsInSportEvent</w:t>
      </w:r>
      <w:proofErr w:type="spellEnd"/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Organizer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8000"/>
          <w:sz w:val="20"/>
          <w:szCs w:val="20"/>
          <w:lang w:val="en-US"/>
        </w:rPr>
        <w:t>-- User1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>Votings</w:t>
      </w:r>
      <w:proofErr w:type="spellEnd"/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User1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>NewsEntries</w:t>
      </w:r>
      <w:proofErr w:type="spellEnd"/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User1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[Sports]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User1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>SportsEvents</w:t>
      </w:r>
      <w:proofErr w:type="spellEnd"/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User1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[Teams]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User1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:rsidR="00C31483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>TeamsInSportEvent</w:t>
      </w:r>
      <w:proofErr w:type="spellEnd"/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C31483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C31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User1</w:t>
      </w:r>
    </w:p>
    <w:p w:rsidR="00124E91" w:rsidRPr="00C31483" w:rsidRDefault="00C31483" w:rsidP="00C3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1483">
        <w:rPr>
          <w:rFonts w:ascii="Consolas" w:hAnsi="Consolas" w:cs="Consolas"/>
          <w:color w:val="0000FF"/>
          <w:sz w:val="20"/>
          <w:szCs w:val="20"/>
        </w:rPr>
        <w:t>GO</w:t>
      </w:r>
    </w:p>
    <w:sectPr w:rsidR="00124E91" w:rsidRPr="00C31483" w:rsidSect="00124E91">
      <w:footerReference w:type="default" r:id="rId8"/>
      <w:footerReference w:type="first" r:id="rId9"/>
      <w:pgSz w:w="11906" w:h="16838"/>
      <w:pgMar w:top="567" w:right="567" w:bottom="709" w:left="1134" w:header="709" w:footer="3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498" w:rsidRDefault="00693498" w:rsidP="007353FF">
      <w:pPr>
        <w:spacing w:after="0" w:line="240" w:lineRule="auto"/>
      </w:pPr>
      <w:r>
        <w:separator/>
      </w:r>
    </w:p>
  </w:endnote>
  <w:endnote w:type="continuationSeparator" w:id="0">
    <w:p w:rsidR="00693498" w:rsidRDefault="00693498" w:rsidP="00735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E91" w:rsidRPr="00124E91" w:rsidRDefault="00124E91" w:rsidP="00124E91">
    <w:pPr>
      <w:pStyle w:val="a6"/>
      <w:jc w:val="right"/>
      <w:rPr>
        <w:rFonts w:ascii="Times New Roman" w:hAnsi="Times New Roman" w:cs="Times New Roman"/>
        <w:sz w:val="28"/>
      </w:rPr>
    </w:pPr>
    <w:r w:rsidRPr="00124E91">
      <w:rPr>
        <w:rFonts w:ascii="Times New Roman" w:hAnsi="Times New Roman" w:cs="Times New Roman"/>
        <w:sz w:val="28"/>
      </w:rPr>
      <w:fldChar w:fldCharType="begin"/>
    </w:r>
    <w:r w:rsidRPr="00124E91">
      <w:rPr>
        <w:rFonts w:ascii="Times New Roman" w:hAnsi="Times New Roman" w:cs="Times New Roman"/>
        <w:sz w:val="28"/>
      </w:rPr>
      <w:instrText>PAGE   \* MERGEFORMAT</w:instrText>
    </w:r>
    <w:r w:rsidRPr="00124E91">
      <w:rPr>
        <w:rFonts w:ascii="Times New Roman" w:hAnsi="Times New Roman" w:cs="Times New Roman"/>
        <w:sz w:val="28"/>
      </w:rPr>
      <w:fldChar w:fldCharType="separate"/>
    </w:r>
    <w:r w:rsidR="00C31483">
      <w:rPr>
        <w:rFonts w:ascii="Times New Roman" w:hAnsi="Times New Roman" w:cs="Times New Roman"/>
        <w:noProof/>
        <w:sz w:val="28"/>
      </w:rPr>
      <w:t>2</w:t>
    </w:r>
    <w:r w:rsidRPr="00124E91">
      <w:rPr>
        <w:rFonts w:ascii="Times New Roman" w:hAnsi="Times New Roman" w:cs="Times New Roman"/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A45" w:rsidRDefault="00124E91" w:rsidP="00CD2A45">
    <w:pPr>
      <w:pStyle w:val="Norm"/>
      <w:jc w:val="center"/>
    </w:pPr>
    <w:r>
      <w:t>Могилёв 202</w:t>
    </w:r>
    <w:r>
      <w:rPr>
        <w:lang w:val="en-US"/>
      </w:rPr>
      <w:t>1</w:t>
    </w:r>
    <w:r w:rsidR="00CD2A45">
      <w:t xml:space="preserve"> г.</w:t>
    </w:r>
  </w:p>
  <w:p w:rsidR="00124E91" w:rsidRDefault="00124E91" w:rsidP="00CD2A45">
    <w:pPr>
      <w:pStyle w:val="Norm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498" w:rsidRDefault="00693498" w:rsidP="007353FF">
      <w:pPr>
        <w:spacing w:after="0" w:line="240" w:lineRule="auto"/>
      </w:pPr>
      <w:r>
        <w:separator/>
      </w:r>
    </w:p>
  </w:footnote>
  <w:footnote w:type="continuationSeparator" w:id="0">
    <w:p w:rsidR="00693498" w:rsidRDefault="00693498" w:rsidP="00735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3AE"/>
    <w:multiLevelType w:val="hybridMultilevel"/>
    <w:tmpl w:val="93324C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753CB"/>
    <w:multiLevelType w:val="hybridMultilevel"/>
    <w:tmpl w:val="C5DE5F82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345AB7"/>
    <w:multiLevelType w:val="multilevel"/>
    <w:tmpl w:val="F72E541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3FD0784"/>
    <w:multiLevelType w:val="hybridMultilevel"/>
    <w:tmpl w:val="B978C4B6"/>
    <w:lvl w:ilvl="0" w:tplc="154C54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C4406C"/>
    <w:multiLevelType w:val="hybridMultilevel"/>
    <w:tmpl w:val="6E729BBE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075FE3"/>
    <w:multiLevelType w:val="hybridMultilevel"/>
    <w:tmpl w:val="9328F712"/>
    <w:lvl w:ilvl="0" w:tplc="25C079D6">
      <w:start w:val="10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9A5243"/>
    <w:multiLevelType w:val="hybridMultilevel"/>
    <w:tmpl w:val="5B64A05A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764143"/>
    <w:multiLevelType w:val="multilevel"/>
    <w:tmpl w:val="140C5198"/>
    <w:lvl w:ilvl="0">
      <w:start w:val="1"/>
      <w:numFmt w:val="decimal"/>
      <w:pStyle w:val="Zagolovok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Restart w:val="0"/>
      <w:pStyle w:val="Podzagolovok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36A474DC"/>
    <w:multiLevelType w:val="hybridMultilevel"/>
    <w:tmpl w:val="F6FCAE48"/>
    <w:lvl w:ilvl="0" w:tplc="CD1638EE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56C0D3E"/>
    <w:multiLevelType w:val="hybridMultilevel"/>
    <w:tmpl w:val="5A166A64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9B54D1C"/>
    <w:multiLevelType w:val="hybridMultilevel"/>
    <w:tmpl w:val="F2A2CA2E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9C519A4"/>
    <w:multiLevelType w:val="hybridMultilevel"/>
    <w:tmpl w:val="10863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814359"/>
    <w:multiLevelType w:val="hybridMultilevel"/>
    <w:tmpl w:val="FC306330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9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6"/>
  </w:num>
  <w:num w:numId="11">
    <w:abstractNumId w:val="1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4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547"/>
    <w:rsid w:val="00007F3F"/>
    <w:rsid w:val="000101F2"/>
    <w:rsid w:val="00015214"/>
    <w:rsid w:val="00017EAA"/>
    <w:rsid w:val="00022786"/>
    <w:rsid w:val="000376B7"/>
    <w:rsid w:val="000C55D4"/>
    <w:rsid w:val="000E114F"/>
    <w:rsid w:val="000F736C"/>
    <w:rsid w:val="001067AF"/>
    <w:rsid w:val="00107146"/>
    <w:rsid w:val="00124E91"/>
    <w:rsid w:val="0015258F"/>
    <w:rsid w:val="00187590"/>
    <w:rsid w:val="00193C42"/>
    <w:rsid w:val="00194BEB"/>
    <w:rsid w:val="001A307F"/>
    <w:rsid w:val="001C2FA0"/>
    <w:rsid w:val="001D2484"/>
    <w:rsid w:val="001D314A"/>
    <w:rsid w:val="001D53B7"/>
    <w:rsid w:val="001D680D"/>
    <w:rsid w:val="001E2B21"/>
    <w:rsid w:val="00211046"/>
    <w:rsid w:val="00246412"/>
    <w:rsid w:val="00252AEA"/>
    <w:rsid w:val="00292252"/>
    <w:rsid w:val="002A4583"/>
    <w:rsid w:val="002B1147"/>
    <w:rsid w:val="002C6CD8"/>
    <w:rsid w:val="002D46BA"/>
    <w:rsid w:val="002E7C1D"/>
    <w:rsid w:val="002F5F3D"/>
    <w:rsid w:val="00307AF9"/>
    <w:rsid w:val="0031194F"/>
    <w:rsid w:val="00373F78"/>
    <w:rsid w:val="00391119"/>
    <w:rsid w:val="003E1F6F"/>
    <w:rsid w:val="003E3902"/>
    <w:rsid w:val="003F4973"/>
    <w:rsid w:val="00416522"/>
    <w:rsid w:val="00444540"/>
    <w:rsid w:val="004B5DCD"/>
    <w:rsid w:val="004D3627"/>
    <w:rsid w:val="004E5E32"/>
    <w:rsid w:val="005058EF"/>
    <w:rsid w:val="00513770"/>
    <w:rsid w:val="00584D92"/>
    <w:rsid w:val="00593B9E"/>
    <w:rsid w:val="005A2E3C"/>
    <w:rsid w:val="005D2D3C"/>
    <w:rsid w:val="005E0CD5"/>
    <w:rsid w:val="00610019"/>
    <w:rsid w:val="00646259"/>
    <w:rsid w:val="006478DF"/>
    <w:rsid w:val="006564C3"/>
    <w:rsid w:val="00666A23"/>
    <w:rsid w:val="00680967"/>
    <w:rsid w:val="006840E4"/>
    <w:rsid w:val="00693498"/>
    <w:rsid w:val="006D3D86"/>
    <w:rsid w:val="006E287B"/>
    <w:rsid w:val="007353FF"/>
    <w:rsid w:val="00741FBF"/>
    <w:rsid w:val="00782165"/>
    <w:rsid w:val="007A7D78"/>
    <w:rsid w:val="007B1E4F"/>
    <w:rsid w:val="007C2B2F"/>
    <w:rsid w:val="007E3D23"/>
    <w:rsid w:val="007E459A"/>
    <w:rsid w:val="00820A67"/>
    <w:rsid w:val="00846528"/>
    <w:rsid w:val="00853BEA"/>
    <w:rsid w:val="008C5FF0"/>
    <w:rsid w:val="008D480A"/>
    <w:rsid w:val="008D7C48"/>
    <w:rsid w:val="008F0698"/>
    <w:rsid w:val="00974B97"/>
    <w:rsid w:val="00995C03"/>
    <w:rsid w:val="009A60C0"/>
    <w:rsid w:val="009B2938"/>
    <w:rsid w:val="009B2D67"/>
    <w:rsid w:val="009F5148"/>
    <w:rsid w:val="009F76F9"/>
    <w:rsid w:val="00A11F4D"/>
    <w:rsid w:val="00A56BCD"/>
    <w:rsid w:val="00A82744"/>
    <w:rsid w:val="00AD631C"/>
    <w:rsid w:val="00AE52F6"/>
    <w:rsid w:val="00B00738"/>
    <w:rsid w:val="00B06EC7"/>
    <w:rsid w:val="00B140C2"/>
    <w:rsid w:val="00B17547"/>
    <w:rsid w:val="00B433E7"/>
    <w:rsid w:val="00BA09CF"/>
    <w:rsid w:val="00BF21BA"/>
    <w:rsid w:val="00BF50E4"/>
    <w:rsid w:val="00C10023"/>
    <w:rsid w:val="00C1419A"/>
    <w:rsid w:val="00C16F6E"/>
    <w:rsid w:val="00C23095"/>
    <w:rsid w:val="00C31483"/>
    <w:rsid w:val="00CC45A7"/>
    <w:rsid w:val="00CD2A45"/>
    <w:rsid w:val="00CD6462"/>
    <w:rsid w:val="00CF7969"/>
    <w:rsid w:val="00D14EAC"/>
    <w:rsid w:val="00E06D1F"/>
    <w:rsid w:val="00E62DA1"/>
    <w:rsid w:val="00E96CC1"/>
    <w:rsid w:val="00EE57F8"/>
    <w:rsid w:val="00EE5BA5"/>
    <w:rsid w:val="00F3079C"/>
    <w:rsid w:val="00F37E09"/>
    <w:rsid w:val="00F7738D"/>
    <w:rsid w:val="00F9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6B5605"/>
  <w15:chartTrackingRefBased/>
  <w15:docId w15:val="{4A21B4C8-6046-49C8-AE20-CC3BD95F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E32"/>
  </w:style>
  <w:style w:type="paragraph" w:styleId="1">
    <w:name w:val="heading 1"/>
    <w:basedOn w:val="a"/>
    <w:next w:val="a"/>
    <w:link w:val="10"/>
    <w:uiPriority w:val="9"/>
    <w:qFormat/>
    <w:rsid w:val="004E5E32"/>
    <w:pPr>
      <w:jc w:val="center"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28"/>
    </w:rPr>
  </w:style>
  <w:style w:type="character" w:customStyle="1" w:styleId="12">
    <w:name w:val="Стиль1 Знак"/>
    <w:basedOn w:val="10"/>
    <w:link w:val="11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4E5E32"/>
    <w:rPr>
      <w:rFonts w:ascii="Times New Roman" w:hAnsi="Times New Roman" w:cs="Times New Roman"/>
      <w:sz w:val="44"/>
      <w:szCs w:val="44"/>
    </w:rPr>
  </w:style>
  <w:style w:type="paragraph" w:customStyle="1" w:styleId="13">
    <w:name w:val="Мой заголовок 1"/>
    <w:basedOn w:val="1"/>
    <w:link w:val="14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32"/>
    </w:rPr>
  </w:style>
  <w:style w:type="character" w:customStyle="1" w:styleId="14">
    <w:name w:val="Мой заголовок 1 Знак"/>
    <w:basedOn w:val="10"/>
    <w:link w:val="13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A7D78"/>
    <w:pPr>
      <w:ind w:left="720"/>
      <w:contextualSpacing/>
    </w:pPr>
  </w:style>
  <w:style w:type="paragraph" w:customStyle="1" w:styleId="Norm">
    <w:name w:val="Norm"/>
    <w:qFormat/>
    <w:rsid w:val="008F0698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Zagolovok">
    <w:name w:val="Zagolovok"/>
    <w:next w:val="Norm"/>
    <w:link w:val="Zagolovok0"/>
    <w:qFormat/>
    <w:rsid w:val="00646259"/>
    <w:pPr>
      <w:numPr>
        <w:numId w:val="5"/>
      </w:numPr>
      <w:spacing w:after="0" w:line="240" w:lineRule="auto"/>
      <w:contextualSpacing/>
      <w:jc w:val="both"/>
      <w:outlineLvl w:val="0"/>
    </w:pPr>
    <w:rPr>
      <w:rFonts w:ascii="Times New Roman" w:hAnsi="Times New Roman" w:cs="Times New Roman"/>
      <w:sz w:val="28"/>
      <w:szCs w:val="28"/>
    </w:rPr>
  </w:style>
  <w:style w:type="character" w:customStyle="1" w:styleId="Zagolovok0">
    <w:name w:val="Zagolovok Знак"/>
    <w:basedOn w:val="a0"/>
    <w:link w:val="Zagolovok"/>
    <w:rsid w:val="004B5DCD"/>
    <w:rPr>
      <w:rFonts w:ascii="Times New Roman" w:hAnsi="Times New Roman" w:cs="Times New Roman"/>
      <w:sz w:val="28"/>
      <w:szCs w:val="28"/>
    </w:rPr>
  </w:style>
  <w:style w:type="paragraph" w:customStyle="1" w:styleId="Podzagolovok">
    <w:name w:val="Podzagolovok"/>
    <w:basedOn w:val="Zagolovok"/>
    <w:link w:val="Podzagolovok0"/>
    <w:qFormat/>
    <w:rsid w:val="000101F2"/>
    <w:pPr>
      <w:numPr>
        <w:ilvl w:val="1"/>
      </w:numPr>
      <w:outlineLvl w:val="1"/>
    </w:pPr>
  </w:style>
  <w:style w:type="character" w:customStyle="1" w:styleId="Podzagolovok0">
    <w:name w:val="Podzagolovok Знак"/>
    <w:basedOn w:val="Zagolovok0"/>
    <w:link w:val="Podzagolovok"/>
    <w:rsid w:val="000101F2"/>
    <w:rPr>
      <w:rFonts w:ascii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735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53FF"/>
  </w:style>
  <w:style w:type="paragraph" w:styleId="a6">
    <w:name w:val="footer"/>
    <w:basedOn w:val="a"/>
    <w:link w:val="a7"/>
    <w:uiPriority w:val="99"/>
    <w:unhideWhenUsed/>
    <w:rsid w:val="00735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5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ya\OneDrive\&#1044;&#1086;&#1082;&#1091;&#1084;&#1077;&#1085;&#1090;&#1099;\&#1053;&#1072;&#1089;&#1090;&#1088;&#1072;&#1080;&#1074;&#1072;&#1077;&#1084;&#1099;&#1077;%20&#1096;&#1072;&#1073;&#1083;&#1086;&#1085;&#1099;%20Office\Nor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62F19-9EE7-4015-9F86-4E522E1BB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Norm.dotx</Template>
  <TotalTime>513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Воланд</dc:creator>
  <cp:keywords/>
  <dc:description/>
  <cp:lastModifiedBy>Александр Воланд</cp:lastModifiedBy>
  <cp:revision>24</cp:revision>
  <dcterms:created xsi:type="dcterms:W3CDTF">2020-09-09T09:43:00Z</dcterms:created>
  <dcterms:modified xsi:type="dcterms:W3CDTF">2021-04-26T19:29:00Z</dcterms:modified>
</cp:coreProperties>
</file>