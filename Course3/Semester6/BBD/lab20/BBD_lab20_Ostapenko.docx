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6F6E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5F2AA9">
        <w:t>20</w:t>
      </w:r>
    </w:p>
    <w:p w:rsidR="005F2AA9" w:rsidRDefault="00CD2A45" w:rsidP="00A56BCD">
      <w:pPr>
        <w:pStyle w:val="Norm"/>
        <w:jc w:val="center"/>
      </w:pPr>
      <w:r>
        <w:t>«</w:t>
      </w:r>
      <w:r w:rsidR="005F2AA9" w:rsidRPr="005F2AA9">
        <w:t xml:space="preserve">Взаимодействие СУБД MS SQL </w:t>
      </w:r>
      <w:proofErr w:type="spellStart"/>
      <w:r w:rsidR="005F2AA9" w:rsidRPr="005F2AA9">
        <w:t>Ser</w:t>
      </w:r>
      <w:r w:rsidR="005F2AA9">
        <w:t>ver</w:t>
      </w:r>
      <w:proofErr w:type="spellEnd"/>
      <w:r w:rsidR="005F2AA9">
        <w:t xml:space="preserve"> с системой программирования</w:t>
      </w:r>
    </w:p>
    <w:p w:rsidR="00CD2A45" w:rsidRPr="003E1D7B" w:rsidRDefault="005F2AA9" w:rsidP="00A56BCD">
      <w:pPr>
        <w:pStyle w:val="Norm"/>
        <w:jc w:val="center"/>
        <w:rPr>
          <w:lang w:val="en-US"/>
        </w:rPr>
      </w:pPr>
      <w:r w:rsidRPr="003E1D7B">
        <w:rPr>
          <w:lang w:val="en-US"/>
        </w:rPr>
        <w:t>MS Visual Studio.NET</w:t>
      </w:r>
      <w:r w:rsidR="00CD2A45" w:rsidRPr="003E1D7B">
        <w:rPr>
          <w:lang w:val="en-US"/>
        </w:rPr>
        <w:t>»</w:t>
      </w: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firstLine="0"/>
        <w:jc w:val="center"/>
        <w:rPr>
          <w:lang w:val="en-US"/>
        </w:rPr>
      </w:pPr>
    </w:p>
    <w:p w:rsidR="007353FF" w:rsidRPr="003E1D7B" w:rsidRDefault="007353FF" w:rsidP="007353FF">
      <w:pPr>
        <w:pStyle w:val="Norm"/>
        <w:ind w:left="5387" w:firstLine="0"/>
        <w:jc w:val="left"/>
        <w:rPr>
          <w:lang w:val="en-US"/>
        </w:rPr>
      </w:pPr>
      <w:r>
        <w:t>Выполн</w:t>
      </w:r>
      <w:r w:rsidRPr="00C1419A">
        <w:t>ил</w:t>
      </w:r>
      <w:r w:rsidRPr="003E1D7B">
        <w:rPr>
          <w:lang w:val="en-US"/>
        </w:rPr>
        <w:t xml:space="preserve">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5F2AA9" w:rsidRPr="005F2AA9" w:rsidRDefault="005F2AA9" w:rsidP="005F2AA9">
      <w:pPr>
        <w:rPr>
          <w:rFonts w:ascii="Times New Roman" w:hAnsi="Times New Roman" w:cs="Times New Roman"/>
          <w:sz w:val="24"/>
          <w:szCs w:val="24"/>
        </w:rPr>
      </w:pPr>
      <w:r w:rsidRPr="005F2AA9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Pr="005F2AA9">
        <w:rPr>
          <w:rFonts w:ascii="Times New Roman" w:hAnsi="Times New Roman" w:cs="Times New Roman"/>
          <w:sz w:val="24"/>
          <w:szCs w:val="24"/>
        </w:rPr>
        <w:t xml:space="preserve">: изучение основ создания приложения Windows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(WPF) или Windows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для ввода, изменения и удаления данных в базе данных.</w:t>
      </w:r>
    </w:p>
    <w:p w:rsidR="005F2AA9" w:rsidRDefault="005F2AA9" w:rsidP="005F2AA9">
      <w:pPr>
        <w:rPr>
          <w:rFonts w:ascii="Times New Roman" w:hAnsi="Times New Roman" w:cs="Times New Roman"/>
          <w:b/>
          <w:sz w:val="24"/>
          <w:szCs w:val="24"/>
        </w:rPr>
      </w:pPr>
      <w:r w:rsidRPr="005F2AA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124E91" w:rsidRPr="005F2AA9" w:rsidRDefault="005F2AA9" w:rsidP="005F2AA9">
      <w:pPr>
        <w:rPr>
          <w:rFonts w:ascii="Times New Roman" w:hAnsi="Times New Roman" w:cs="Times New Roman"/>
          <w:sz w:val="24"/>
          <w:szCs w:val="24"/>
        </w:rPr>
      </w:pPr>
      <w:r w:rsidRPr="005F2AA9">
        <w:rPr>
          <w:rFonts w:ascii="Times New Roman" w:hAnsi="Times New Roman" w:cs="Times New Roman"/>
          <w:sz w:val="24"/>
          <w:szCs w:val="24"/>
        </w:rPr>
        <w:t xml:space="preserve">Необходимо создать приложение Windows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(WPF) или Windows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или UWP «Универсальная платформа Windows» (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Universal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5F2AA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5F2AA9">
        <w:rPr>
          <w:rFonts w:ascii="Times New Roman" w:hAnsi="Times New Roman" w:cs="Times New Roman"/>
          <w:sz w:val="24"/>
          <w:szCs w:val="24"/>
        </w:rPr>
        <w:t>, UWP) для ввода, изменения и удаления данных в таблицах базы данных.</w:t>
      </w:r>
    </w:p>
    <w:p w:rsidR="005F2AA9" w:rsidRDefault="005F2AA9" w:rsidP="005F2A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BB3A41" wp14:editId="35E40E72">
            <wp:extent cx="5842000" cy="3580193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040" cy="35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A9" w:rsidRDefault="005F2AA9" w:rsidP="005F2AA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1F9B8" wp14:editId="170A98D9">
            <wp:extent cx="2724150" cy="3267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0818FE37" wp14:editId="0BCD7B15">
            <wp:extent cx="2724150" cy="326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A9" w:rsidRDefault="005F2AA9" w:rsidP="005F2A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82C0B9" wp14:editId="51D544F7">
            <wp:extent cx="6480175" cy="3971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980" cy="39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A9" w:rsidRDefault="005F2AA9" w:rsidP="005F2A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2480F2" wp14:editId="06EA99A1">
            <wp:extent cx="2724150" cy="402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E3895C4" wp14:editId="2A40F3C7">
            <wp:extent cx="2724150" cy="402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A" w:rsidRDefault="0023047A" w:rsidP="005F2AA9">
      <w:pPr>
        <w:rPr>
          <w:rFonts w:ascii="Times New Roman" w:hAnsi="Times New Roman" w:cs="Times New Roman"/>
          <w:sz w:val="28"/>
          <w:szCs w:val="28"/>
        </w:rPr>
      </w:pPr>
      <w:r w:rsidRPr="002304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CD21E" wp14:editId="10E6FF3B">
            <wp:extent cx="5820587" cy="838317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A" w:rsidRDefault="0023047A" w:rsidP="005F2AA9">
      <w:pPr>
        <w:rPr>
          <w:rFonts w:ascii="Times New Roman" w:hAnsi="Times New Roman" w:cs="Times New Roman"/>
          <w:sz w:val="28"/>
          <w:szCs w:val="28"/>
        </w:rPr>
      </w:pPr>
      <w:r w:rsidRPr="002304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3D5A73" wp14:editId="1FFB3D50">
            <wp:extent cx="4105275" cy="97165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9538" cy="97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7B" w:rsidRPr="005F2AA9" w:rsidRDefault="003E1D7B" w:rsidP="005F2AA9">
      <w:pPr>
        <w:rPr>
          <w:rFonts w:ascii="Times New Roman" w:hAnsi="Times New Roman" w:cs="Times New Roman"/>
          <w:sz w:val="28"/>
          <w:szCs w:val="28"/>
        </w:rPr>
      </w:pPr>
      <w:r w:rsidRPr="003E1D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962E3C" wp14:editId="1B64218A">
            <wp:extent cx="9785670" cy="5373728"/>
            <wp:effectExtent l="0" t="381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33419" cy="53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D7B" w:rsidRPr="005F2AA9" w:rsidSect="00124E91">
      <w:footerReference w:type="default" r:id="rId17"/>
      <w:footerReference w:type="first" r:id="rId18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77F" w:rsidRDefault="0066777F" w:rsidP="007353FF">
      <w:pPr>
        <w:spacing w:after="0" w:line="240" w:lineRule="auto"/>
      </w:pPr>
      <w:r>
        <w:separator/>
      </w:r>
    </w:p>
  </w:endnote>
  <w:endnote w:type="continuationSeparator" w:id="0">
    <w:p w:rsidR="0066777F" w:rsidRDefault="0066777F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3E1D7B">
      <w:rPr>
        <w:rFonts w:ascii="Times New Roman" w:hAnsi="Times New Roman" w:cs="Times New Roman"/>
        <w:noProof/>
        <w:sz w:val="28"/>
      </w:rPr>
      <w:t>6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23047A">
    <w:pPr>
      <w:pStyle w:val="Norm"/>
      <w:ind w:firstLine="0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77F" w:rsidRDefault="0066777F" w:rsidP="007353FF">
      <w:pPr>
        <w:spacing w:after="0" w:line="240" w:lineRule="auto"/>
      </w:pPr>
      <w:r>
        <w:separator/>
      </w:r>
    </w:p>
  </w:footnote>
  <w:footnote w:type="continuationSeparator" w:id="0">
    <w:p w:rsidR="0066777F" w:rsidRDefault="0066777F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5214"/>
    <w:rsid w:val="00017EAA"/>
    <w:rsid w:val="00022786"/>
    <w:rsid w:val="000376B7"/>
    <w:rsid w:val="000C55D4"/>
    <w:rsid w:val="000E114F"/>
    <w:rsid w:val="000F736C"/>
    <w:rsid w:val="001067AF"/>
    <w:rsid w:val="00107146"/>
    <w:rsid w:val="00124E91"/>
    <w:rsid w:val="0015258F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3047A"/>
    <w:rsid w:val="00246412"/>
    <w:rsid w:val="00252AEA"/>
    <w:rsid w:val="00292252"/>
    <w:rsid w:val="002A4583"/>
    <w:rsid w:val="002B1147"/>
    <w:rsid w:val="002C6CD8"/>
    <w:rsid w:val="002D46BA"/>
    <w:rsid w:val="002E7C1D"/>
    <w:rsid w:val="002F5F3D"/>
    <w:rsid w:val="00307AF9"/>
    <w:rsid w:val="0031194F"/>
    <w:rsid w:val="00373F78"/>
    <w:rsid w:val="00391119"/>
    <w:rsid w:val="003E1D7B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5F2AA9"/>
    <w:rsid w:val="00610019"/>
    <w:rsid w:val="00646259"/>
    <w:rsid w:val="006478DF"/>
    <w:rsid w:val="006564C3"/>
    <w:rsid w:val="00666A23"/>
    <w:rsid w:val="0066777F"/>
    <w:rsid w:val="00680967"/>
    <w:rsid w:val="006840E4"/>
    <w:rsid w:val="006B3D5B"/>
    <w:rsid w:val="006D3D86"/>
    <w:rsid w:val="006E287B"/>
    <w:rsid w:val="007353FF"/>
    <w:rsid w:val="00741FBF"/>
    <w:rsid w:val="00782165"/>
    <w:rsid w:val="007A7D78"/>
    <w:rsid w:val="007B1E4F"/>
    <w:rsid w:val="007C2B2F"/>
    <w:rsid w:val="007E3D23"/>
    <w:rsid w:val="007E459A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5148"/>
    <w:rsid w:val="009F76F9"/>
    <w:rsid w:val="00A11F4D"/>
    <w:rsid w:val="00A56BC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16F6E"/>
    <w:rsid w:val="00C23095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F27B3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3AFAD-0A78-415E-94C7-9A6C2C55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524</TotalTime>
  <Pages>6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25</cp:revision>
  <dcterms:created xsi:type="dcterms:W3CDTF">2020-09-09T09:43:00Z</dcterms:created>
  <dcterms:modified xsi:type="dcterms:W3CDTF">2021-04-26T19:37:00Z</dcterms:modified>
</cp:coreProperties>
</file>