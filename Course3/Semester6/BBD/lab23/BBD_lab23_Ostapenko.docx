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024A5B" w:rsidRDefault="00EE57F8" w:rsidP="007353FF">
      <w:pPr>
        <w:pStyle w:val="Norm"/>
        <w:ind w:firstLine="0"/>
        <w:jc w:val="center"/>
      </w:pPr>
      <w:r>
        <w:t>Лабораторная работа №</w:t>
      </w:r>
      <w:r w:rsidR="00024A5B">
        <w:t>2</w:t>
      </w:r>
      <w:r w:rsidR="007F3859">
        <w:t>3</w:t>
      </w:r>
    </w:p>
    <w:p w:rsidR="00CD2A45" w:rsidRPr="00024A5B" w:rsidRDefault="00CD2A45" w:rsidP="00024A5B">
      <w:pPr>
        <w:pStyle w:val="Norm"/>
        <w:jc w:val="center"/>
      </w:pPr>
      <w:r>
        <w:t>«</w:t>
      </w:r>
      <w:r w:rsidR="00024A5B" w:rsidRPr="00024A5B">
        <w:t xml:space="preserve">Работа с базами данных с использованием технологии </w:t>
      </w:r>
      <w:r w:rsidR="007F3859">
        <w:rPr>
          <w:lang w:val="en-US"/>
        </w:rPr>
        <w:t>ASP</w:t>
      </w:r>
      <w:r w:rsidR="00024A5B" w:rsidRPr="00024A5B">
        <w:t>.NET</w:t>
      </w:r>
      <w:r w:rsidRPr="00024A5B">
        <w:t>»</w:t>
      </w: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7F3859" w:rsidRDefault="007353FF" w:rsidP="007353FF">
      <w:pPr>
        <w:pStyle w:val="Norm"/>
        <w:ind w:left="5387" w:firstLine="0"/>
        <w:jc w:val="left"/>
      </w:pPr>
      <w:r>
        <w:t>Выполн</w:t>
      </w:r>
      <w:r w:rsidRPr="00C1419A">
        <w:t>ил</w:t>
      </w:r>
      <w:r w:rsidRPr="007F3859">
        <w:t xml:space="preserve">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  <w:proofErr w:type="spellStart"/>
      <w:r w:rsidRPr="00C1419A">
        <w:t>Мрочек</w:t>
      </w:r>
      <w:proofErr w:type="spellEnd"/>
      <w:r w:rsidRPr="00C1419A">
        <w:t xml:space="preserve"> Татьяна </w:t>
      </w:r>
      <w:r w:rsidR="001D53B7" w:rsidRPr="00C1419A">
        <w:t>В</w:t>
      </w:r>
      <w:r w:rsidRPr="00C1419A">
        <w:t>ладимировна</w:t>
      </w: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</w:p>
    <w:p w:rsidR="007F3859" w:rsidRDefault="00024A5B" w:rsidP="005F2AA9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024A5B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 xml:space="preserve">Цель: </w:t>
      </w:r>
      <w:r w:rsidR="007F3859" w:rsidRPr="007F3859">
        <w:rPr>
          <w:rStyle w:val="fontstyle21"/>
          <w:rFonts w:ascii="Times New Roman" w:hAnsi="Times New Roman" w:cs="Times New Roman"/>
          <w:sz w:val="24"/>
          <w:szCs w:val="24"/>
        </w:rPr>
        <w:t>изучение основ использования технологии ASP.NET при работе с БД.</w:t>
      </w:r>
    </w:p>
    <w:p w:rsidR="005F2AA9" w:rsidRDefault="005F2AA9" w:rsidP="005F2AA9">
      <w:pPr>
        <w:rPr>
          <w:rFonts w:ascii="Times New Roman" w:hAnsi="Times New Roman" w:cs="Times New Roman"/>
          <w:b/>
          <w:sz w:val="24"/>
          <w:szCs w:val="24"/>
        </w:rPr>
      </w:pPr>
      <w:r w:rsidRPr="005F2AA9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7F3859" w:rsidRDefault="007F3859" w:rsidP="005F2AA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3859">
        <w:rPr>
          <w:rFonts w:ascii="Times New Roman" w:hAnsi="Times New Roman" w:cs="Times New Roman"/>
          <w:sz w:val="24"/>
          <w:szCs w:val="24"/>
        </w:rPr>
        <w:t xml:space="preserve">Необходимо создать </w:t>
      </w:r>
      <w:proofErr w:type="spellStart"/>
      <w:r w:rsidRPr="007F3859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7F3859">
        <w:rPr>
          <w:rFonts w:ascii="Times New Roman" w:hAnsi="Times New Roman" w:cs="Times New Roman"/>
          <w:sz w:val="24"/>
          <w:szCs w:val="24"/>
        </w:rPr>
        <w:t xml:space="preserve">-форму для доступа к таблицам базы данных с использованием технологии ASP.NET MVC или ASP.NET </w:t>
      </w:r>
      <w:proofErr w:type="spellStart"/>
      <w:r w:rsidRPr="007F3859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7F3859">
        <w:rPr>
          <w:rFonts w:ascii="Times New Roman" w:hAnsi="Times New Roman" w:cs="Times New Roman"/>
          <w:sz w:val="24"/>
          <w:szCs w:val="24"/>
        </w:rPr>
        <w:t>.</w:t>
      </w:r>
    </w:p>
    <w:p w:rsidR="005D4C7D" w:rsidRDefault="0045193B" w:rsidP="004519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32E697" wp14:editId="2EC4DA64">
            <wp:extent cx="4878677" cy="3248025"/>
            <wp:effectExtent l="0" t="0" r="0" b="0"/>
            <wp:docPr id="438" name="Рисунок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634" cy="326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3B" w:rsidRDefault="0045193B" w:rsidP="004519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открывать страницы удаления, редактирования и страницы с деталями голосований. Так же можно добавить новое голосование.</w:t>
      </w:r>
    </w:p>
    <w:p w:rsidR="0045193B" w:rsidRPr="0045193B" w:rsidRDefault="0045193B" w:rsidP="0045193B">
      <w:pPr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Страница с деталями голосования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:</w:t>
      </w:r>
    </w:p>
    <w:p w:rsidR="0045193B" w:rsidRDefault="0045193B" w:rsidP="0045193B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C60CF5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3046359D" wp14:editId="1083A22D">
            <wp:extent cx="3417114" cy="2114550"/>
            <wp:effectExtent l="0" t="0" r="0" b="0"/>
            <wp:docPr id="482" name="Рисунок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7585" cy="21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3B" w:rsidRDefault="0045193B" w:rsidP="004519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Страница подтверждения удаления голосования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:</w:t>
      </w:r>
    </w:p>
    <w:p w:rsidR="0045193B" w:rsidRDefault="0045193B" w:rsidP="0045193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66F31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68C8E1AA" wp14:editId="7D86164A">
            <wp:extent cx="3409950" cy="2014346"/>
            <wp:effectExtent l="0" t="0" r="0" b="5080"/>
            <wp:docPr id="483" name="Рисунок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5881" cy="203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3B" w:rsidRDefault="0045193B" w:rsidP="00114A65">
      <w:pPr>
        <w:spacing w:after="240" w:line="360" w:lineRule="auto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Страница редактирования голосования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:</w:t>
      </w:r>
      <w:r w:rsidR="00114A65" w:rsidRPr="00114A65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 w:rsidR="00114A65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ab/>
      </w:r>
      <w:r w:rsidR="00114A65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ab/>
        <w:t xml:space="preserve">    </w:t>
      </w:r>
      <w:r w:rsidR="00114A65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Страница добавления голосования:</w:t>
      </w:r>
    </w:p>
    <w:p w:rsidR="0045193B" w:rsidRDefault="0045193B" w:rsidP="00114A65">
      <w:pPr>
        <w:spacing w:after="240" w:line="360" w:lineRule="auto"/>
        <w:ind w:firstLine="708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941899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5C90603E" wp14:editId="29C91898">
            <wp:extent cx="2068830" cy="2885868"/>
            <wp:effectExtent l="0" t="0" r="7620" b="0"/>
            <wp:docPr id="484" name="Рисунок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295" cy="290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A65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ab/>
      </w:r>
      <w:r w:rsidR="00114A65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ab/>
      </w:r>
      <w:r w:rsidR="00114A65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ab/>
      </w:r>
      <w:r w:rsidR="00114A65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ab/>
      </w:r>
      <w:bookmarkStart w:id="0" w:name="_GoBack"/>
      <w:bookmarkEnd w:id="0"/>
      <w:r w:rsidR="00114A65" w:rsidRPr="00DD3554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1A0B1BD4" wp14:editId="373757E7">
            <wp:extent cx="1852400" cy="2962275"/>
            <wp:effectExtent l="0" t="0" r="0" b="0"/>
            <wp:docPr id="48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8958" cy="297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65" w:rsidRDefault="00114A65" w:rsidP="00114A65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45193B" w:rsidRPr="00114A65" w:rsidRDefault="0045193B" w:rsidP="0045193B">
      <w:pPr>
        <w:spacing w:after="240" w:line="360" w:lineRule="auto"/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Подключение</w:t>
      </w:r>
      <w:r w:rsidRPr="00114A65"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к</w:t>
      </w:r>
      <w:r w:rsidRPr="00114A65"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базе</w:t>
      </w:r>
      <w:r w:rsidRPr="00114A65"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:</w:t>
      </w:r>
    </w:p>
    <w:p w:rsidR="00114A65" w:rsidRPr="00114A65" w:rsidRDefault="00114A65" w:rsidP="00114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A6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A6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A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>OnConfiguring</w:t>
      </w:r>
      <w:proofErr w:type="spellEnd"/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>DbContextOptionsBuilder</w:t>
      </w:r>
      <w:proofErr w:type="spellEnd"/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>optionsBuilder</w:t>
      </w:r>
      <w:proofErr w:type="spellEnd"/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A65" w:rsidRPr="00114A65" w:rsidRDefault="00114A65" w:rsidP="00114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4A65" w:rsidRPr="00114A65" w:rsidRDefault="00114A65" w:rsidP="00114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A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>optionsBuilder.IsConfigured</w:t>
      </w:r>
      <w:proofErr w:type="spellEnd"/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A65" w:rsidRPr="00114A65" w:rsidRDefault="00114A65" w:rsidP="00114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4A65" w:rsidRPr="00114A65" w:rsidRDefault="00114A65" w:rsidP="00114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>optionsBuilder.UseSqlServer</w:t>
      </w:r>
      <w:proofErr w:type="spellEnd"/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4A65">
        <w:rPr>
          <w:rFonts w:ascii="Consolas" w:hAnsi="Consolas" w:cs="Consolas"/>
          <w:color w:val="A31515"/>
          <w:sz w:val="19"/>
          <w:szCs w:val="19"/>
          <w:lang w:val="en-US"/>
        </w:rPr>
        <w:t>"Data Source=</w:t>
      </w:r>
      <w:proofErr w:type="spellStart"/>
      <w:r w:rsidRPr="00114A65">
        <w:rPr>
          <w:rFonts w:ascii="Consolas" w:hAnsi="Consolas" w:cs="Consolas"/>
          <w:color w:val="A31515"/>
          <w:sz w:val="19"/>
          <w:szCs w:val="19"/>
          <w:lang w:val="en-US"/>
        </w:rPr>
        <w:t>woland</w:t>
      </w:r>
      <w:proofErr w:type="spellEnd"/>
      <w:r w:rsidRPr="00114A65">
        <w:rPr>
          <w:rFonts w:ascii="Consolas" w:hAnsi="Consolas" w:cs="Consolas"/>
          <w:color w:val="A31515"/>
          <w:sz w:val="19"/>
          <w:szCs w:val="19"/>
          <w:lang w:val="en-US"/>
        </w:rPr>
        <w:t>-a\\mssqlserver01;Initial Catalog=</w:t>
      </w:r>
      <w:proofErr w:type="spellStart"/>
      <w:r w:rsidRPr="00114A65">
        <w:rPr>
          <w:rFonts w:ascii="Consolas" w:hAnsi="Consolas" w:cs="Consolas"/>
          <w:color w:val="A31515"/>
          <w:sz w:val="19"/>
          <w:szCs w:val="19"/>
          <w:lang w:val="en-US"/>
        </w:rPr>
        <w:t>SportVoting;Integrated</w:t>
      </w:r>
      <w:proofErr w:type="spellEnd"/>
      <w:r w:rsidRPr="00114A65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Security=True"</w:t>
      </w:r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A65" w:rsidRDefault="00114A65" w:rsidP="00114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A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193B" w:rsidRDefault="00114A65" w:rsidP="00114A6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193B" w:rsidRPr="0045193B" w:rsidRDefault="0045193B" w:rsidP="0045193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519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контроллера</w:t>
      </w:r>
      <w:r w:rsidRPr="004519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GET: </w:t>
      </w:r>
      <w:proofErr w:type="spellStart"/>
      <w:r w:rsidRPr="0045193B">
        <w:rPr>
          <w:rFonts w:ascii="Consolas" w:hAnsi="Consolas" w:cs="Consolas"/>
          <w:color w:val="008000"/>
          <w:sz w:val="19"/>
          <w:szCs w:val="19"/>
          <w:lang w:val="en-US"/>
        </w:rPr>
        <w:t>Votings</w:t>
      </w:r>
      <w:proofErr w:type="spellEnd"/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&gt; Index()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context.Votings.Include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(v =&gt;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v.SportEvent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).Include(v =&gt;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v.User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ToListAsync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GET: </w:t>
      </w:r>
      <w:proofErr w:type="spellStart"/>
      <w:r w:rsidRPr="0045193B">
        <w:rPr>
          <w:rFonts w:ascii="Consolas" w:hAnsi="Consolas" w:cs="Consolas"/>
          <w:color w:val="008000"/>
          <w:sz w:val="19"/>
          <w:szCs w:val="19"/>
          <w:lang w:val="en-US"/>
        </w:rPr>
        <w:t>Votings</w:t>
      </w:r>
      <w:proofErr w:type="spellEnd"/>
      <w:r w:rsidRPr="0045193B">
        <w:rPr>
          <w:rFonts w:ascii="Consolas" w:hAnsi="Consolas" w:cs="Consolas"/>
          <w:color w:val="008000"/>
          <w:sz w:val="19"/>
          <w:szCs w:val="19"/>
          <w:lang w:val="en-US"/>
        </w:rPr>
        <w:t>/Details/5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&gt; Details(</w:t>
      </w:r>
      <w:proofErr w:type="spell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voting = </w:t>
      </w:r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context.Votings</w:t>
      </w:r>
      <w:proofErr w:type="spellEnd"/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Include(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v =&gt;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v.SportEvent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Include(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v =&gt;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v.User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FirstOrDefaultAsync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m.Id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(voting == </w:t>
      </w:r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View(voting);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GET: </w:t>
      </w:r>
      <w:proofErr w:type="spellStart"/>
      <w:r w:rsidRPr="0045193B">
        <w:rPr>
          <w:rFonts w:ascii="Consolas" w:hAnsi="Consolas" w:cs="Consolas"/>
          <w:color w:val="008000"/>
          <w:sz w:val="19"/>
          <w:szCs w:val="19"/>
          <w:lang w:val="en-US"/>
        </w:rPr>
        <w:t>Votings</w:t>
      </w:r>
      <w:proofErr w:type="spellEnd"/>
      <w:r w:rsidRPr="0045193B">
        <w:rPr>
          <w:rFonts w:ascii="Consolas" w:hAnsi="Consolas" w:cs="Consolas"/>
          <w:color w:val="008000"/>
          <w:sz w:val="19"/>
          <w:szCs w:val="19"/>
          <w:lang w:val="en-US"/>
        </w:rPr>
        <w:t>/Create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ViewBag.SportEvents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SelectList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context.SportsEvents.AsEnumerable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5193B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193B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ViewBag.Users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SelectList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context.Users.Where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(u =&gt;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u.Role.Name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5193B">
        <w:rPr>
          <w:rFonts w:ascii="Consolas" w:hAnsi="Consolas" w:cs="Consolas"/>
          <w:color w:val="A31515"/>
          <w:sz w:val="19"/>
          <w:szCs w:val="19"/>
          <w:lang w:val="en-US"/>
        </w:rPr>
        <w:t>"Organizer"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u.Role.Name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5193B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AsEnumerable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5193B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193B">
        <w:rPr>
          <w:rFonts w:ascii="Consolas" w:hAnsi="Consolas" w:cs="Consolas"/>
          <w:color w:val="A31515"/>
          <w:sz w:val="19"/>
          <w:szCs w:val="19"/>
          <w:lang w:val="en-US"/>
        </w:rPr>
        <w:t>"Login"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93B" w:rsidRPr="0045193B" w:rsidRDefault="0045193B" w:rsidP="00114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POST: </w:t>
      </w:r>
      <w:proofErr w:type="spellStart"/>
      <w:r w:rsidRPr="0045193B">
        <w:rPr>
          <w:rFonts w:ascii="Consolas" w:hAnsi="Consolas" w:cs="Consolas"/>
          <w:color w:val="008000"/>
          <w:sz w:val="19"/>
          <w:szCs w:val="19"/>
          <w:lang w:val="en-US"/>
        </w:rPr>
        <w:t>Votings</w:t>
      </w:r>
      <w:proofErr w:type="spellEnd"/>
      <w:r w:rsidRPr="0045193B">
        <w:rPr>
          <w:rFonts w:ascii="Consolas" w:hAnsi="Consolas" w:cs="Consolas"/>
          <w:color w:val="008000"/>
          <w:sz w:val="19"/>
          <w:szCs w:val="19"/>
          <w:lang w:val="en-US"/>
        </w:rPr>
        <w:t>/Create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&gt; Create([Bind(</w:t>
      </w:r>
      <w:r w:rsidRPr="004519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193B">
        <w:rPr>
          <w:rFonts w:ascii="Consolas" w:hAnsi="Consolas" w:cs="Consolas"/>
          <w:color w:val="A31515"/>
          <w:sz w:val="19"/>
          <w:szCs w:val="19"/>
          <w:lang w:val="en-US"/>
        </w:rPr>
        <w:t>Id,UserId,SportEventId</w:t>
      </w:r>
      <w:proofErr w:type="spellEnd"/>
      <w:r w:rsidRPr="004519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)] Voting voting)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context.Add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voting);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(Index));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View(voting);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GET: </w:t>
      </w:r>
      <w:proofErr w:type="spellStart"/>
      <w:r w:rsidRPr="0045193B">
        <w:rPr>
          <w:rFonts w:ascii="Consolas" w:hAnsi="Consolas" w:cs="Consolas"/>
          <w:color w:val="008000"/>
          <w:sz w:val="19"/>
          <w:szCs w:val="19"/>
          <w:lang w:val="en-US"/>
        </w:rPr>
        <w:t>Votings</w:t>
      </w:r>
      <w:proofErr w:type="spellEnd"/>
      <w:r w:rsidRPr="0045193B">
        <w:rPr>
          <w:rFonts w:ascii="Consolas" w:hAnsi="Consolas" w:cs="Consolas"/>
          <w:color w:val="008000"/>
          <w:sz w:val="19"/>
          <w:szCs w:val="19"/>
          <w:lang w:val="en-US"/>
        </w:rPr>
        <w:t>/Edit/5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&gt; Edit(</w:t>
      </w:r>
      <w:proofErr w:type="spell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voting = </w:t>
      </w:r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context.Votings</w:t>
      </w:r>
      <w:proofErr w:type="spellEnd"/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Include(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v =&gt;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v.SportEvent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Include(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v =&gt;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v.User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FirstOrDefaultAsync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m.Id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(voting == </w:t>
      </w:r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ViewBag.SportEvents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SelectList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context.SportsEvents.AsEnumerable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5193B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193B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voting.SportEventId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ViewBag.Users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SelectList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context.Users.Where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(u =&gt;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u.Role.Name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5193B">
        <w:rPr>
          <w:rFonts w:ascii="Consolas" w:hAnsi="Consolas" w:cs="Consolas"/>
          <w:color w:val="A31515"/>
          <w:sz w:val="19"/>
          <w:szCs w:val="19"/>
          <w:lang w:val="en-US"/>
        </w:rPr>
        <w:t>"Organizer"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u.Role.Name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5193B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AsEnumerable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5193B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193B">
        <w:rPr>
          <w:rFonts w:ascii="Consolas" w:hAnsi="Consolas" w:cs="Consolas"/>
          <w:color w:val="A31515"/>
          <w:sz w:val="19"/>
          <w:szCs w:val="19"/>
          <w:lang w:val="en-US"/>
        </w:rPr>
        <w:t>"Login"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voting.UserId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View(voting);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POST: </w:t>
      </w:r>
      <w:proofErr w:type="spellStart"/>
      <w:r w:rsidRPr="0045193B">
        <w:rPr>
          <w:rFonts w:ascii="Consolas" w:hAnsi="Consolas" w:cs="Consolas"/>
          <w:color w:val="008000"/>
          <w:sz w:val="19"/>
          <w:szCs w:val="19"/>
          <w:lang w:val="en-US"/>
        </w:rPr>
        <w:t>Votings</w:t>
      </w:r>
      <w:proofErr w:type="spellEnd"/>
      <w:r w:rsidRPr="0045193B">
        <w:rPr>
          <w:rFonts w:ascii="Consolas" w:hAnsi="Consolas" w:cs="Consolas"/>
          <w:color w:val="008000"/>
          <w:sz w:val="19"/>
          <w:szCs w:val="19"/>
          <w:lang w:val="en-US"/>
        </w:rPr>
        <w:t>/Edit/5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&gt; Edit(</w:t>
      </w:r>
      <w:proofErr w:type="spell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[Bind(</w:t>
      </w:r>
      <w:r w:rsidRPr="004519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193B">
        <w:rPr>
          <w:rFonts w:ascii="Consolas" w:hAnsi="Consolas" w:cs="Consolas"/>
          <w:color w:val="A31515"/>
          <w:sz w:val="19"/>
          <w:szCs w:val="19"/>
          <w:lang w:val="en-US"/>
        </w:rPr>
        <w:t>Id,UserId,SportEventId</w:t>
      </w:r>
      <w:proofErr w:type="spellEnd"/>
      <w:r w:rsidRPr="004519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)] Voting voting)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!=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voting.Id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proofErr w:type="gram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context.Update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voting);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DbUpdateConcurrencyException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VotingExists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voting.Id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(Index));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View(voting);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GET: </w:t>
      </w:r>
      <w:proofErr w:type="spellStart"/>
      <w:r w:rsidRPr="0045193B">
        <w:rPr>
          <w:rFonts w:ascii="Consolas" w:hAnsi="Consolas" w:cs="Consolas"/>
          <w:color w:val="008000"/>
          <w:sz w:val="19"/>
          <w:szCs w:val="19"/>
          <w:lang w:val="en-US"/>
        </w:rPr>
        <w:t>Votings</w:t>
      </w:r>
      <w:proofErr w:type="spellEnd"/>
      <w:r w:rsidRPr="0045193B">
        <w:rPr>
          <w:rFonts w:ascii="Consolas" w:hAnsi="Consolas" w:cs="Consolas"/>
          <w:color w:val="008000"/>
          <w:sz w:val="19"/>
          <w:szCs w:val="19"/>
          <w:lang w:val="en-US"/>
        </w:rPr>
        <w:t>/Delete/5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&gt; Delete(</w:t>
      </w:r>
      <w:proofErr w:type="spell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voting = </w:t>
      </w:r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context.Votings</w:t>
      </w:r>
      <w:proofErr w:type="spellEnd"/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Include(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v =&gt;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v.SportEvent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Include(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v =&gt;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v.User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FirstOrDefaultAsync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m.Id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(voting == </w:t>
      </w:r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View(voting);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9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POST: </w:t>
      </w:r>
      <w:proofErr w:type="spellStart"/>
      <w:r w:rsidRPr="0045193B">
        <w:rPr>
          <w:rFonts w:ascii="Consolas" w:hAnsi="Consolas" w:cs="Consolas"/>
          <w:color w:val="008000"/>
          <w:sz w:val="19"/>
          <w:szCs w:val="19"/>
          <w:lang w:val="en-US"/>
        </w:rPr>
        <w:t>Votings</w:t>
      </w:r>
      <w:proofErr w:type="spellEnd"/>
      <w:r w:rsidRPr="0045193B">
        <w:rPr>
          <w:rFonts w:ascii="Consolas" w:hAnsi="Consolas" w:cs="Consolas"/>
          <w:color w:val="008000"/>
          <w:sz w:val="19"/>
          <w:szCs w:val="19"/>
          <w:lang w:val="en-US"/>
        </w:rPr>
        <w:t>/Delete/5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ActionName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193B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DeleteConfirmed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voting = </w:t>
      </w:r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context.Votings.FindAsync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context.Votings.Remove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voting);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(Index));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VotingExists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193B" w:rsidRPr="0045193B" w:rsidRDefault="0045193B" w:rsidP="004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19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context.Votings.Any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(e =&gt; </w:t>
      </w:r>
      <w:proofErr w:type="spellStart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>e.Id</w:t>
      </w:r>
      <w:proofErr w:type="spellEnd"/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45193B" w:rsidRPr="0045193B" w:rsidRDefault="0045193B" w:rsidP="004519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51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5193B" w:rsidRPr="0045193B" w:rsidSect="00124E91">
      <w:footerReference w:type="default" r:id="rId13"/>
      <w:footerReference w:type="first" r:id="rId14"/>
      <w:pgSz w:w="11906" w:h="16838"/>
      <w:pgMar w:top="567" w:right="567" w:bottom="709" w:left="1134" w:header="709" w:footer="3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342" w:rsidRDefault="00332342" w:rsidP="007353FF">
      <w:pPr>
        <w:spacing w:after="0" w:line="240" w:lineRule="auto"/>
      </w:pPr>
      <w:r>
        <w:separator/>
      </w:r>
    </w:p>
  </w:endnote>
  <w:endnote w:type="continuationSeparator" w:id="0">
    <w:p w:rsidR="00332342" w:rsidRDefault="00332342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E91" w:rsidRPr="00124E91" w:rsidRDefault="00124E91" w:rsidP="00124E91">
    <w:pPr>
      <w:pStyle w:val="a6"/>
      <w:jc w:val="right"/>
      <w:rPr>
        <w:rFonts w:ascii="Times New Roman" w:hAnsi="Times New Roman" w:cs="Times New Roman"/>
        <w:sz w:val="28"/>
      </w:rPr>
    </w:pPr>
    <w:r w:rsidRPr="00124E91">
      <w:rPr>
        <w:rFonts w:ascii="Times New Roman" w:hAnsi="Times New Roman" w:cs="Times New Roman"/>
        <w:sz w:val="28"/>
      </w:rPr>
      <w:fldChar w:fldCharType="begin"/>
    </w:r>
    <w:r w:rsidRPr="00124E91">
      <w:rPr>
        <w:rFonts w:ascii="Times New Roman" w:hAnsi="Times New Roman" w:cs="Times New Roman"/>
        <w:sz w:val="28"/>
      </w:rPr>
      <w:instrText>PAGE   \* MERGEFORMAT</w:instrText>
    </w:r>
    <w:r w:rsidRPr="00124E91">
      <w:rPr>
        <w:rFonts w:ascii="Times New Roman" w:hAnsi="Times New Roman" w:cs="Times New Roman"/>
        <w:sz w:val="28"/>
      </w:rPr>
      <w:fldChar w:fldCharType="separate"/>
    </w:r>
    <w:r w:rsidR="00114A65">
      <w:rPr>
        <w:rFonts w:ascii="Times New Roman" w:hAnsi="Times New Roman" w:cs="Times New Roman"/>
        <w:noProof/>
        <w:sz w:val="28"/>
      </w:rPr>
      <w:t>2</w:t>
    </w:r>
    <w:r w:rsidRPr="00124E91">
      <w:rPr>
        <w:rFonts w:ascii="Times New Roman" w:hAnsi="Times New Roman" w:cs="Times New Roman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124E91" w:rsidP="0023047A">
    <w:pPr>
      <w:pStyle w:val="Norm"/>
      <w:ind w:firstLine="0"/>
      <w:jc w:val="center"/>
    </w:pPr>
    <w:r>
      <w:t>Могилёв 202</w:t>
    </w:r>
    <w:r>
      <w:rPr>
        <w:lang w:val="en-US"/>
      </w:rPr>
      <w:t>1</w:t>
    </w:r>
    <w:r w:rsidR="00CD2A45">
      <w:t xml:space="preserve"> г.</w:t>
    </w:r>
  </w:p>
  <w:p w:rsidR="00124E91" w:rsidRDefault="00124E91" w:rsidP="00CD2A45">
    <w:pPr>
      <w:pStyle w:val="Norm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342" w:rsidRDefault="00332342" w:rsidP="007353FF">
      <w:pPr>
        <w:spacing w:after="0" w:line="240" w:lineRule="auto"/>
      </w:pPr>
      <w:r>
        <w:separator/>
      </w:r>
    </w:p>
  </w:footnote>
  <w:footnote w:type="continuationSeparator" w:id="0">
    <w:p w:rsidR="00332342" w:rsidRDefault="00332342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C519A4"/>
    <w:multiLevelType w:val="hybridMultilevel"/>
    <w:tmpl w:val="10863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07F3F"/>
    <w:rsid w:val="000101F2"/>
    <w:rsid w:val="00015214"/>
    <w:rsid w:val="00017EAA"/>
    <w:rsid w:val="00022786"/>
    <w:rsid w:val="00024A5B"/>
    <w:rsid w:val="000376B7"/>
    <w:rsid w:val="00084950"/>
    <w:rsid w:val="000C55D4"/>
    <w:rsid w:val="000E114F"/>
    <w:rsid w:val="000F736C"/>
    <w:rsid w:val="001067AF"/>
    <w:rsid w:val="00107146"/>
    <w:rsid w:val="00114A65"/>
    <w:rsid w:val="00124E91"/>
    <w:rsid w:val="0015258F"/>
    <w:rsid w:val="00153759"/>
    <w:rsid w:val="00187590"/>
    <w:rsid w:val="00193C42"/>
    <w:rsid w:val="00194BEB"/>
    <w:rsid w:val="001A307F"/>
    <w:rsid w:val="001C2FA0"/>
    <w:rsid w:val="001D2484"/>
    <w:rsid w:val="001D314A"/>
    <w:rsid w:val="001D53B7"/>
    <w:rsid w:val="001D680D"/>
    <w:rsid w:val="001E2B21"/>
    <w:rsid w:val="00211046"/>
    <w:rsid w:val="002163CE"/>
    <w:rsid w:val="0023047A"/>
    <w:rsid w:val="00246412"/>
    <w:rsid w:val="00252AEA"/>
    <w:rsid w:val="00292252"/>
    <w:rsid w:val="002A4583"/>
    <w:rsid w:val="002B1147"/>
    <w:rsid w:val="002C6CD8"/>
    <w:rsid w:val="002D46BA"/>
    <w:rsid w:val="002E7C1D"/>
    <w:rsid w:val="002F5F3D"/>
    <w:rsid w:val="00307AF9"/>
    <w:rsid w:val="0031194F"/>
    <w:rsid w:val="00332342"/>
    <w:rsid w:val="00373F78"/>
    <w:rsid w:val="00391119"/>
    <w:rsid w:val="003E1F6F"/>
    <w:rsid w:val="003E3902"/>
    <w:rsid w:val="003E4E19"/>
    <w:rsid w:val="003F4973"/>
    <w:rsid w:val="00416522"/>
    <w:rsid w:val="00444540"/>
    <w:rsid w:val="0045193B"/>
    <w:rsid w:val="004B5DCD"/>
    <w:rsid w:val="004D3627"/>
    <w:rsid w:val="004E5E32"/>
    <w:rsid w:val="005058EF"/>
    <w:rsid w:val="00513770"/>
    <w:rsid w:val="00584D92"/>
    <w:rsid w:val="00593B9E"/>
    <w:rsid w:val="005A2E3C"/>
    <w:rsid w:val="005D2D3C"/>
    <w:rsid w:val="005D4C7D"/>
    <w:rsid w:val="005E0CD5"/>
    <w:rsid w:val="005F2AA9"/>
    <w:rsid w:val="00610019"/>
    <w:rsid w:val="00646259"/>
    <w:rsid w:val="006478DF"/>
    <w:rsid w:val="006564C3"/>
    <w:rsid w:val="00666A23"/>
    <w:rsid w:val="00680967"/>
    <w:rsid w:val="006840E4"/>
    <w:rsid w:val="006B3D5B"/>
    <w:rsid w:val="006D3D86"/>
    <w:rsid w:val="006E287B"/>
    <w:rsid w:val="007353FF"/>
    <w:rsid w:val="00741FBF"/>
    <w:rsid w:val="00782165"/>
    <w:rsid w:val="007A7D78"/>
    <w:rsid w:val="007B1E4F"/>
    <w:rsid w:val="007C2B2F"/>
    <w:rsid w:val="007E3D23"/>
    <w:rsid w:val="007E459A"/>
    <w:rsid w:val="007F3859"/>
    <w:rsid w:val="00820A67"/>
    <w:rsid w:val="00846528"/>
    <w:rsid w:val="00853BEA"/>
    <w:rsid w:val="008C5FF0"/>
    <w:rsid w:val="008D480A"/>
    <w:rsid w:val="008D7C48"/>
    <w:rsid w:val="008F0698"/>
    <w:rsid w:val="00974B97"/>
    <w:rsid w:val="00995C03"/>
    <w:rsid w:val="009A60C0"/>
    <w:rsid w:val="009B2938"/>
    <w:rsid w:val="009B2D67"/>
    <w:rsid w:val="009F5148"/>
    <w:rsid w:val="009F76F9"/>
    <w:rsid w:val="00A11F4D"/>
    <w:rsid w:val="00A53D61"/>
    <w:rsid w:val="00A56BCD"/>
    <w:rsid w:val="00A82744"/>
    <w:rsid w:val="00AD631C"/>
    <w:rsid w:val="00AE52F6"/>
    <w:rsid w:val="00B00738"/>
    <w:rsid w:val="00B06EC7"/>
    <w:rsid w:val="00B140C2"/>
    <w:rsid w:val="00B17547"/>
    <w:rsid w:val="00B433E7"/>
    <w:rsid w:val="00BA09CF"/>
    <w:rsid w:val="00BF21BA"/>
    <w:rsid w:val="00BF50E4"/>
    <w:rsid w:val="00C10023"/>
    <w:rsid w:val="00C1419A"/>
    <w:rsid w:val="00C16F6E"/>
    <w:rsid w:val="00C23095"/>
    <w:rsid w:val="00CB31E4"/>
    <w:rsid w:val="00CC45A7"/>
    <w:rsid w:val="00CD2A45"/>
    <w:rsid w:val="00CD6462"/>
    <w:rsid w:val="00CF5C56"/>
    <w:rsid w:val="00CF7969"/>
    <w:rsid w:val="00D14EAC"/>
    <w:rsid w:val="00E06D1F"/>
    <w:rsid w:val="00E62DA1"/>
    <w:rsid w:val="00E96CC1"/>
    <w:rsid w:val="00EE57F8"/>
    <w:rsid w:val="00EE5BA5"/>
    <w:rsid w:val="00F3079C"/>
    <w:rsid w:val="00F37E09"/>
    <w:rsid w:val="00F7738D"/>
    <w:rsid w:val="00F97196"/>
    <w:rsid w:val="00FA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AF642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  <w:style w:type="character" w:customStyle="1" w:styleId="fontstyle01">
    <w:name w:val="fontstyle01"/>
    <w:basedOn w:val="a0"/>
    <w:rsid w:val="00024A5B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24A5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A2594-ADE6-4858-ADF6-9E86B9E52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715</TotalTime>
  <Pages>5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29</cp:revision>
  <dcterms:created xsi:type="dcterms:W3CDTF">2020-09-09T09:43:00Z</dcterms:created>
  <dcterms:modified xsi:type="dcterms:W3CDTF">2021-05-14T08:44:00Z</dcterms:modified>
</cp:coreProperties>
</file>